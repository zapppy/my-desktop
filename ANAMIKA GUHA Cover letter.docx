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600"/>
        <w:gridCol w:w="6912"/>
      </w:tblGrid>
      <w:tr w:rsidR="00125AB1" w:rsidRPr="006658C4" w14:paraId="09F4AC1D" w14:textId="77777777" w:rsidTr="005F1665">
        <w:trPr>
          <w:trHeight w:val="13617"/>
          <w:tblHeader/>
        </w:trPr>
        <w:tc>
          <w:tcPr>
            <w:tcW w:w="3600" w:type="dxa"/>
            <w:tcMar>
              <w:top w:w="504" w:type="dxa"/>
              <w:right w:w="720" w:type="dxa"/>
            </w:tcMar>
          </w:tcPr>
          <w:p w14:paraId="2350B1B6" w14:textId="77777777" w:rsidR="00125AB1" w:rsidRPr="006658C4" w:rsidRDefault="00125981" w:rsidP="00E96C92">
            <w:pPr>
              <w:pStyle w:val="Initials"/>
            </w:pPr>
            <w:r>
              <w:rPr>
                <w:noProof/>
              </w:rPr>
              <mc:AlternateContent>
                <mc:Choice Requires="wpg">
                  <w:drawing>
                    <wp:anchor distT="0" distB="0" distL="114300" distR="114300" simplePos="0" relativeHeight="251659264" behindDoc="1" locked="1" layoutInCell="1" allowOverlap="1" wp14:anchorId="0388FD50" wp14:editId="396A8CA7">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2CE901A" id="Group 1" o:spid="_x0000_s1026" alt="Title: 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477349409"/>
                <w:placeholder>
                  <w:docPart w:val="C157AF7DFCC84CBCA1A8BDE9527DC8B3"/>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B1C18">
                  <w:t>AG</w:t>
                </w:r>
              </w:sdtContent>
            </w:sdt>
          </w:p>
          <w:p w14:paraId="69BE6935" w14:textId="77777777" w:rsidR="00125AB1" w:rsidRPr="006658C4" w:rsidRDefault="00100D22" w:rsidP="00125AB1">
            <w:pPr>
              <w:pStyle w:val="Heading3"/>
            </w:pPr>
            <w:r>
              <w:t>Personal details</w:t>
            </w:r>
          </w:p>
          <w:p w14:paraId="48D70B24" w14:textId="77777777" w:rsidR="007A57B9" w:rsidRPr="00100D22" w:rsidRDefault="000A3AC7" w:rsidP="00125AB1">
            <w:pPr>
              <w:rPr>
                <w:u w:val="single"/>
              </w:rPr>
            </w:pPr>
            <w:r w:rsidRPr="00100D22">
              <w:rPr>
                <w:sz w:val="24"/>
                <w:szCs w:val="24"/>
                <w:u w:val="single"/>
              </w:rPr>
              <w:t>Address</w:t>
            </w:r>
            <w:r w:rsidRPr="00100D22">
              <w:rPr>
                <w:u w:val="single"/>
              </w:rPr>
              <w:t xml:space="preserve">: </w:t>
            </w:r>
          </w:p>
          <w:p w14:paraId="7CD34BB3" w14:textId="77777777" w:rsidR="00125AB1" w:rsidRPr="006658C4" w:rsidRDefault="00CA33A6" w:rsidP="00125AB1">
            <w:r>
              <w:t xml:space="preserve">P.O: </w:t>
            </w:r>
            <w:proofErr w:type="spellStart"/>
            <w:r>
              <w:t>Inda</w:t>
            </w:r>
            <w:proofErr w:type="spellEnd"/>
            <w:r>
              <w:t xml:space="preserve">, Village: </w:t>
            </w:r>
            <w:proofErr w:type="spellStart"/>
            <w:r>
              <w:t>Rabindrapally</w:t>
            </w:r>
            <w:proofErr w:type="spellEnd"/>
            <w:r>
              <w:t xml:space="preserve">, </w:t>
            </w:r>
            <w:proofErr w:type="spellStart"/>
            <w:r>
              <w:t>Kharagpur</w:t>
            </w:r>
            <w:proofErr w:type="spellEnd"/>
            <w:r>
              <w:t>,</w:t>
            </w:r>
          </w:p>
          <w:p w14:paraId="510C1A3F" w14:textId="77777777" w:rsidR="00125AB1" w:rsidRDefault="000A3AC7" w:rsidP="00125AB1">
            <w:proofErr w:type="spellStart"/>
            <w:r>
              <w:t>Paschim</w:t>
            </w:r>
            <w:proofErr w:type="spellEnd"/>
            <w:r>
              <w:t xml:space="preserve"> </w:t>
            </w:r>
            <w:proofErr w:type="spellStart"/>
            <w:r>
              <w:t>Medinipur</w:t>
            </w:r>
            <w:proofErr w:type="spellEnd"/>
            <w:r>
              <w:t>, 721305</w:t>
            </w:r>
          </w:p>
          <w:p w14:paraId="5857C56B" w14:textId="77777777" w:rsidR="007A57B9" w:rsidRPr="006658C4" w:rsidRDefault="007A57B9" w:rsidP="00125AB1"/>
          <w:p w14:paraId="3A3D6E3E" w14:textId="77777777" w:rsidR="007A57B9" w:rsidRPr="00100D22" w:rsidRDefault="007A57B9" w:rsidP="00125AB1">
            <w:pPr>
              <w:rPr>
                <w:sz w:val="24"/>
                <w:szCs w:val="24"/>
                <w:u w:val="single"/>
              </w:rPr>
            </w:pPr>
            <w:r w:rsidRPr="00100D22">
              <w:rPr>
                <w:sz w:val="24"/>
                <w:szCs w:val="24"/>
                <w:u w:val="single"/>
              </w:rPr>
              <w:t>E-mail:</w:t>
            </w:r>
          </w:p>
          <w:p w14:paraId="61BB083A" w14:textId="77777777" w:rsidR="00125AB1" w:rsidRDefault="007A57B9" w:rsidP="00125AB1">
            <w:hyperlink r:id="rId11" w:history="1">
              <w:r w:rsidRPr="00B62CF6">
                <w:rPr>
                  <w:rStyle w:val="Hyperlink"/>
                </w:rPr>
                <w:t>aguha07@gmail.com</w:t>
              </w:r>
            </w:hyperlink>
          </w:p>
          <w:p w14:paraId="5F3792C1" w14:textId="77777777" w:rsidR="007A57B9" w:rsidRPr="006658C4" w:rsidRDefault="007A57B9" w:rsidP="00125AB1"/>
          <w:p w14:paraId="7205CF5A" w14:textId="77777777" w:rsidR="00125AB1" w:rsidRDefault="007A57B9" w:rsidP="00125AB1">
            <w:r w:rsidRPr="00100D22">
              <w:rPr>
                <w:sz w:val="24"/>
                <w:szCs w:val="24"/>
                <w:u w:val="single"/>
              </w:rPr>
              <w:t>Telephone:</w:t>
            </w:r>
            <w:r>
              <w:t xml:space="preserve"> </w:t>
            </w:r>
            <w:r w:rsidR="000A3AC7">
              <w:t>9547731162/8918070729</w:t>
            </w:r>
          </w:p>
          <w:p w14:paraId="63F09658" w14:textId="77777777" w:rsidR="007A57B9" w:rsidRDefault="007A57B9" w:rsidP="00125AB1"/>
          <w:p w14:paraId="1FC4A87B" w14:textId="77777777" w:rsidR="007A57B9" w:rsidRPr="00100D22" w:rsidRDefault="007A57B9" w:rsidP="007A57B9">
            <w:pPr>
              <w:rPr>
                <w:sz w:val="24"/>
                <w:szCs w:val="24"/>
                <w:u w:val="single"/>
              </w:rPr>
            </w:pPr>
            <w:r w:rsidRPr="00100D22">
              <w:rPr>
                <w:sz w:val="24"/>
                <w:szCs w:val="24"/>
                <w:u w:val="single"/>
              </w:rPr>
              <w:t xml:space="preserve">Parent’s name: </w:t>
            </w:r>
          </w:p>
          <w:p w14:paraId="5680297C" w14:textId="77777777" w:rsidR="007A57B9" w:rsidRDefault="007A57B9" w:rsidP="007A57B9">
            <w:proofErr w:type="spellStart"/>
            <w:r>
              <w:t>Saugata</w:t>
            </w:r>
            <w:proofErr w:type="spellEnd"/>
            <w:r>
              <w:t xml:space="preserve"> </w:t>
            </w:r>
            <w:proofErr w:type="spellStart"/>
            <w:r>
              <w:t>Guha</w:t>
            </w:r>
            <w:proofErr w:type="spellEnd"/>
          </w:p>
          <w:p w14:paraId="0DC459BC" w14:textId="77777777" w:rsidR="007A57B9" w:rsidRDefault="007A57B9" w:rsidP="007A57B9"/>
          <w:p w14:paraId="40B3330D" w14:textId="77777777" w:rsidR="007A57B9" w:rsidRPr="00100D22" w:rsidRDefault="007A57B9" w:rsidP="007A57B9">
            <w:pPr>
              <w:rPr>
                <w:sz w:val="24"/>
                <w:szCs w:val="24"/>
                <w:u w:val="single"/>
              </w:rPr>
            </w:pPr>
            <w:r w:rsidRPr="00100D22">
              <w:rPr>
                <w:sz w:val="24"/>
                <w:szCs w:val="24"/>
                <w:u w:val="single"/>
              </w:rPr>
              <w:t xml:space="preserve">Date of Birth: </w:t>
            </w:r>
          </w:p>
          <w:p w14:paraId="35BA4494" w14:textId="77777777" w:rsidR="007A57B9" w:rsidRDefault="007A57B9" w:rsidP="007A57B9">
            <w:r>
              <w:t>31</w:t>
            </w:r>
            <w:r w:rsidRPr="00CA33A6">
              <w:rPr>
                <w:vertAlign w:val="superscript"/>
              </w:rPr>
              <w:t>st</w:t>
            </w:r>
            <w:r>
              <w:t xml:space="preserve"> July, 1997</w:t>
            </w:r>
          </w:p>
          <w:p w14:paraId="45E5A6D9" w14:textId="77777777" w:rsidR="007A57B9" w:rsidRDefault="007A57B9" w:rsidP="007A57B9"/>
          <w:p w14:paraId="163EBECE" w14:textId="77777777" w:rsidR="007A57B9" w:rsidRPr="00100D22" w:rsidRDefault="007A57B9" w:rsidP="007A57B9">
            <w:pPr>
              <w:rPr>
                <w:sz w:val="24"/>
                <w:szCs w:val="24"/>
                <w:u w:val="single"/>
              </w:rPr>
            </w:pPr>
            <w:proofErr w:type="spellStart"/>
            <w:r w:rsidRPr="00100D22">
              <w:rPr>
                <w:sz w:val="24"/>
                <w:szCs w:val="24"/>
                <w:u w:val="single"/>
              </w:rPr>
              <w:t>Aadhar</w:t>
            </w:r>
            <w:proofErr w:type="spellEnd"/>
            <w:r w:rsidRPr="00100D22">
              <w:rPr>
                <w:sz w:val="24"/>
                <w:szCs w:val="24"/>
                <w:u w:val="single"/>
              </w:rPr>
              <w:t xml:space="preserve"> Number: </w:t>
            </w:r>
          </w:p>
          <w:p w14:paraId="002AB4DD" w14:textId="77777777" w:rsidR="007A57B9" w:rsidRDefault="007A57B9" w:rsidP="007A57B9">
            <w:r>
              <w:t>8297 6071 6150</w:t>
            </w:r>
          </w:p>
          <w:p w14:paraId="01693577" w14:textId="77777777" w:rsidR="00100D22" w:rsidRDefault="00100D22" w:rsidP="007A57B9"/>
          <w:p w14:paraId="3C34CC08" w14:textId="77777777" w:rsidR="00100D22" w:rsidRPr="00100D22" w:rsidRDefault="00100D22" w:rsidP="007A57B9">
            <w:pPr>
              <w:rPr>
                <w:sz w:val="24"/>
                <w:szCs w:val="24"/>
                <w:u w:val="single"/>
              </w:rPr>
            </w:pPr>
            <w:r w:rsidRPr="00100D22">
              <w:rPr>
                <w:sz w:val="24"/>
                <w:szCs w:val="24"/>
                <w:u w:val="single"/>
              </w:rPr>
              <w:t>Academics:</w:t>
            </w:r>
          </w:p>
          <w:p w14:paraId="508420CA" w14:textId="77777777" w:rsidR="00100D22" w:rsidRDefault="00100D22" w:rsidP="007A57B9">
            <w:r>
              <w:t>10</w:t>
            </w:r>
            <w:r w:rsidRPr="00100D22">
              <w:rPr>
                <w:vertAlign w:val="superscript"/>
              </w:rPr>
              <w:t>th</w:t>
            </w:r>
            <w:r>
              <w:t xml:space="preserve"> Standard</w:t>
            </w:r>
          </w:p>
          <w:p w14:paraId="77EAC849" w14:textId="77777777" w:rsidR="00100D22" w:rsidRDefault="00100D22" w:rsidP="007A57B9">
            <w:r>
              <w:t>C.G.P.A – 9.6</w:t>
            </w:r>
          </w:p>
          <w:p w14:paraId="05128FBC" w14:textId="77777777" w:rsidR="00100D22" w:rsidRDefault="00100D22" w:rsidP="007A57B9"/>
          <w:p w14:paraId="3420D279" w14:textId="77777777" w:rsidR="00100D22" w:rsidRDefault="00100D22" w:rsidP="007A57B9">
            <w:r>
              <w:t>12</w:t>
            </w:r>
            <w:r w:rsidRPr="00100D22">
              <w:rPr>
                <w:vertAlign w:val="superscript"/>
              </w:rPr>
              <w:t>th</w:t>
            </w:r>
            <w:r>
              <w:t xml:space="preserve"> Standard</w:t>
            </w:r>
          </w:p>
          <w:p w14:paraId="6A37481E" w14:textId="77777777" w:rsidR="00100D22" w:rsidRDefault="00100D22" w:rsidP="007A57B9">
            <w:r>
              <w:t>73.5%</w:t>
            </w:r>
          </w:p>
          <w:p w14:paraId="65D690C5" w14:textId="77777777" w:rsidR="00100D22" w:rsidRDefault="00100D22" w:rsidP="007A57B9"/>
          <w:p w14:paraId="737CC8A7" w14:textId="77777777" w:rsidR="00100D22" w:rsidRDefault="00100D22" w:rsidP="007A57B9">
            <w:proofErr w:type="spellStart"/>
            <w:r>
              <w:t>B.Sc</w:t>
            </w:r>
            <w:proofErr w:type="spellEnd"/>
            <w:r>
              <w:t xml:space="preserve"> in CS</w:t>
            </w:r>
          </w:p>
          <w:p w14:paraId="152AAEE0" w14:textId="77777777" w:rsidR="00100D22" w:rsidRDefault="00100D22" w:rsidP="007A57B9">
            <w:r>
              <w:t>75.5%</w:t>
            </w:r>
          </w:p>
          <w:p w14:paraId="218372C3" w14:textId="77777777" w:rsidR="00100D22" w:rsidRDefault="00100D22" w:rsidP="007A57B9"/>
          <w:p w14:paraId="4AD65CD6" w14:textId="77777777" w:rsidR="00100D22" w:rsidRDefault="00100D22" w:rsidP="007A57B9">
            <w:proofErr w:type="spellStart"/>
            <w:r>
              <w:t>M.Sc</w:t>
            </w:r>
            <w:proofErr w:type="spellEnd"/>
            <w:r>
              <w:t xml:space="preserve"> in CS</w:t>
            </w:r>
          </w:p>
          <w:p w14:paraId="1CB447D9" w14:textId="77777777" w:rsidR="007A57B9" w:rsidRPr="006658C4" w:rsidRDefault="00100D22" w:rsidP="00125AB1">
            <w:r>
              <w:t>About to be compl</w:t>
            </w:r>
            <w:r w:rsidR="00526082">
              <w:t>eted</w:t>
            </w:r>
          </w:p>
        </w:tc>
        <w:tc>
          <w:tcPr>
            <w:tcW w:w="691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912"/>
            </w:tblGrid>
            <w:tr w:rsidR="00125AB1" w:rsidRPr="006658C4" w14:paraId="41548EEE" w14:textId="77777777" w:rsidTr="0006350A">
              <w:trPr>
                <w:trHeight w:hRule="exact" w:val="1296"/>
                <w:tblHeader/>
              </w:trPr>
              <w:tc>
                <w:tcPr>
                  <w:tcW w:w="6055" w:type="dxa"/>
                  <w:vAlign w:val="center"/>
                </w:tcPr>
                <w:p w14:paraId="4B351BF5" w14:textId="77777777" w:rsidR="00125AB1" w:rsidRPr="003A05FE" w:rsidRDefault="00526082" w:rsidP="00E96C92">
                  <w:pPr>
                    <w:pStyle w:val="Heading1"/>
                    <w:outlineLvl w:val="0"/>
                  </w:pPr>
                  <w:sdt>
                    <w:sdtPr>
                      <w:alias w:val="Enter Your Name:"/>
                      <w:tag w:val="Enter Your Name:"/>
                      <w:id w:val="-1312861891"/>
                      <w:placeholder>
                        <w:docPart w:val="3D02346367474114ACF9DBEC5379408F"/>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7A57B9">
                        <w:t>Anamika Guha</w:t>
                      </w:r>
                    </w:sdtContent>
                  </w:sdt>
                </w:p>
                <w:p w14:paraId="4F7E74D2" w14:textId="77777777" w:rsidR="00125AB1" w:rsidRPr="00EB1C18" w:rsidRDefault="00526082" w:rsidP="00EB1C18">
                  <w:pPr>
                    <w:pStyle w:val="Heading2"/>
                    <w:outlineLvl w:val="1"/>
                    <w:rPr>
                      <w:sz w:val="18"/>
                      <w:szCs w:val="18"/>
                    </w:rPr>
                  </w:pPr>
                  <w:sdt>
                    <w:sdtPr>
                      <w:rPr>
                        <w:sz w:val="18"/>
                        <w:szCs w:val="18"/>
                      </w:rPr>
                      <w:alias w:val="Enter Profession or Industry:"/>
                      <w:tag w:val="Enter Profession or Industry:"/>
                      <w:id w:val="-596704785"/>
                      <w:placeholder>
                        <w:docPart w:val="2B8C377E770043D5B572043D5ABAE991"/>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B1C18" w:rsidRPr="00EB1C18">
                        <w:rPr>
                          <w:sz w:val="18"/>
                          <w:szCs w:val="18"/>
                        </w:rPr>
                        <w:t>M.Sc in computer science</w:t>
                      </w:r>
                    </w:sdtContent>
                  </w:sdt>
                  <w:r w:rsidR="00125981" w:rsidRPr="00EB1C18">
                    <w:rPr>
                      <w:sz w:val="18"/>
                      <w:szCs w:val="18"/>
                    </w:rPr>
                    <w:t xml:space="preserve"> | </w:t>
                  </w:r>
                  <w:sdt>
                    <w:sdtPr>
                      <w:rPr>
                        <w:sz w:val="18"/>
                        <w:szCs w:val="18"/>
                      </w:rPr>
                      <w:alias w:val="Link to other online properties:"/>
                      <w:tag w:val="Link to other online properties:"/>
                      <w:id w:val="1480037238"/>
                      <w:placeholder>
                        <w:docPart w:val="7C9212D4CAF041C28DBC88EE07DA845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EB1C18" w:rsidRPr="00EB1C18">
                        <w:rPr>
                          <w:caps w:val="0"/>
                          <w:sz w:val="18"/>
                          <w:szCs w:val="18"/>
                        </w:rPr>
                        <w:t>https://www.</w:t>
                      </w:r>
                      <w:r w:rsidR="00EB1C18">
                        <w:rPr>
                          <w:caps w:val="0"/>
                          <w:sz w:val="18"/>
                          <w:szCs w:val="18"/>
                        </w:rPr>
                        <w:t>linkedin.com/in/anamika-guha-9a</w:t>
                      </w:r>
                      <w:r w:rsidR="00EB1C18" w:rsidRPr="00EB1C18">
                        <w:rPr>
                          <w:caps w:val="0"/>
                          <w:sz w:val="18"/>
                          <w:szCs w:val="18"/>
                        </w:rPr>
                        <w:t>1486185</w:t>
                      </w:r>
                    </w:sdtContent>
                  </w:sdt>
                </w:p>
              </w:tc>
            </w:tr>
          </w:tbl>
          <w:sdt>
            <w:sdtPr>
              <w:alias w:val="Enter recipient name:"/>
              <w:tag w:val="Enter recipient name:"/>
              <w:id w:val="-1172632310"/>
              <w:placeholder>
                <w:docPart w:val="8B980053F23348B9BCF34E1DF4AFAC2D"/>
              </w:placeholder>
              <w:dataBinding w:prefixMappings="xmlns:ns0='http://schemas.openxmlformats.org/officeDocument/2006/extended-properties' " w:xpath="/ns0:Properties[1]/ns0:Company[1]" w:storeItemID="{6668398D-A668-4E3E-A5EB-62B293D839F1}"/>
              <w15:appearance w15:val="hidden"/>
              <w:text w:multiLine="1"/>
            </w:sdtPr>
            <w:sdtEndPr/>
            <w:sdtContent>
              <w:p w14:paraId="63FC16DA" w14:textId="77777777" w:rsidR="00125AB1" w:rsidRPr="00125981" w:rsidRDefault="00CA33A6" w:rsidP="00125981">
                <w:pPr>
                  <w:pStyle w:val="Heading3"/>
                </w:pPr>
                <w:r>
                  <w:t>Head, Advanced Computing and Microelectronics Unit, Indian Statistical Institute</w:t>
                </w:r>
              </w:p>
            </w:sdtContent>
          </w:sdt>
          <w:p w14:paraId="59059398" w14:textId="77777777" w:rsidR="005F1665" w:rsidRDefault="00EB1C18" w:rsidP="005F1665">
            <w:pPr>
              <w:pStyle w:val="Heading4"/>
            </w:pPr>
            <w:r>
              <w:t xml:space="preserve"> </w:t>
            </w:r>
            <w:r w:rsidR="00125AB1" w:rsidRPr="006658C4">
              <w:t xml:space="preserve"> </w:t>
            </w:r>
            <w:r w:rsidR="00CA33A6">
              <w:t xml:space="preserve">203, b.t.road, kolkata </w:t>
            </w:r>
            <w:r w:rsidR="005F1665">
              <w:t>–</w:t>
            </w:r>
            <w:r w:rsidR="00CA33A6">
              <w:t xml:space="preserve"> 700108</w:t>
            </w:r>
            <w:r w:rsidR="005F1665">
              <w:t xml:space="preserve">, </w:t>
            </w:r>
          </w:p>
          <w:p w14:paraId="45FC055C" w14:textId="77777777" w:rsidR="005F1665" w:rsidRDefault="005F1665" w:rsidP="005F1665">
            <w:pPr>
              <w:pStyle w:val="Heading4"/>
            </w:pPr>
          </w:p>
          <w:p w14:paraId="70667DC6" w14:textId="77777777" w:rsidR="005F1665" w:rsidRDefault="005F1665" w:rsidP="005F1665">
            <w:pPr>
              <w:pStyle w:val="Salutation"/>
            </w:pPr>
            <w:r>
              <w:t>5</w:t>
            </w:r>
            <w:r w:rsidRPr="005F1665">
              <w:t>th</w:t>
            </w:r>
            <w:r>
              <w:t xml:space="preserve"> </w:t>
            </w:r>
            <w:r w:rsidR="00CA33A6">
              <w:t>July, 2020</w:t>
            </w:r>
          </w:p>
          <w:p w14:paraId="26F40F97" w14:textId="77777777" w:rsidR="00100D22" w:rsidRPr="00100D22" w:rsidRDefault="00100D22" w:rsidP="00100D22"/>
          <w:p w14:paraId="7C06D4AA" w14:textId="77777777" w:rsidR="007A57B9" w:rsidRDefault="00125AB1" w:rsidP="007A57B9">
            <w:pPr>
              <w:pStyle w:val="Salutation"/>
            </w:pPr>
            <w:r w:rsidRPr="006658C4">
              <w:t xml:space="preserve">Dear </w:t>
            </w:r>
            <w:sdt>
              <w:sdtPr>
                <w:alias w:val="Enter recipient name:"/>
                <w:tag w:val="Enter recipient name:"/>
                <w:id w:val="-1139955490"/>
                <w:placeholder>
                  <w:docPart w:val="DB81A144E640414F9523E0E617B0F46C"/>
                </w:placeholder>
                <w:dataBinding w:prefixMappings="xmlns:ns0='http://schemas.openxmlformats.org/officeDocument/2006/extended-properties' " w:xpath="/ns0:Properties[1]/ns0:Company[1]" w:storeItemID="{6668398D-A668-4E3E-A5EB-62B293D839F1}"/>
                <w15:appearance w15:val="hidden"/>
                <w:text w:multiLine="1"/>
              </w:sdtPr>
              <w:sdtEndPr/>
              <w:sdtContent>
                <w:r w:rsidR="00CA33A6">
                  <w:t>Head, Advanced Computing and Microelectronics Unit, Indian Statistical I</w:t>
                </w:r>
                <w:r w:rsidR="00EB1C18">
                  <w:t>nstitute</w:t>
                </w:r>
              </w:sdtContent>
            </w:sdt>
            <w:r w:rsidRPr="006658C4">
              <w:t>,</w:t>
            </w:r>
            <w:bookmarkStart w:id="0" w:name="_GoBack"/>
            <w:bookmarkEnd w:id="0"/>
          </w:p>
          <w:p w14:paraId="2D198288" w14:textId="77777777" w:rsidR="00CA33A6" w:rsidRDefault="00CA33A6" w:rsidP="007A57B9">
            <w:pPr>
              <w:pStyle w:val="Salutation"/>
            </w:pPr>
          </w:p>
          <w:p w14:paraId="46B17026" w14:textId="77777777" w:rsidR="007A57B9" w:rsidRDefault="007A57B9" w:rsidP="007A57B9">
            <w:r>
              <w:t xml:space="preserve">As a longtime admirer of the impressive work being done by the team of ISI, I am delighted to submit my application for the assistant research project linked personnel opening posted on internet. As a recent graduate from the university of Calcutta with an </w:t>
            </w:r>
            <w:proofErr w:type="spellStart"/>
            <w:r>
              <w:t>M.Sc</w:t>
            </w:r>
            <w:proofErr w:type="spellEnd"/>
            <w:r>
              <w:t xml:space="preserve"> in computer science, I am confident that my knowledge in computer science and precise attention to detail would make m</w:t>
            </w:r>
            <w:r w:rsidR="005F1665">
              <w:t>e an asset to the team at ISI.</w:t>
            </w:r>
            <w:r>
              <w:t xml:space="preserve"> </w:t>
            </w:r>
          </w:p>
          <w:p w14:paraId="20284C5B" w14:textId="77777777" w:rsidR="005F1665" w:rsidRDefault="005F1665" w:rsidP="007A57B9"/>
          <w:p w14:paraId="4505FDC6" w14:textId="77777777" w:rsidR="005F1665" w:rsidRDefault="005F1665" w:rsidP="00CA33A6">
            <w:r>
              <w:t>I understand that ISI is seeking to expand their services in advanced computing and microelectronics unit. While at the university of Calcutta, I participated in a competition and presented the paper on TRAVELLING SALESMAN PROBLEM covering the shortest path algorithms. The research assistant position at ISI is an exciting opportunity for me to use this educational background as well as learn more about the aforementioned theory.</w:t>
            </w:r>
          </w:p>
          <w:p w14:paraId="11E5700C" w14:textId="77777777" w:rsidR="005F1665" w:rsidRDefault="005F1665" w:rsidP="00CA33A6"/>
          <w:p w14:paraId="2A082B0B" w14:textId="77777777" w:rsidR="005F1665" w:rsidRDefault="005F1665" w:rsidP="00CA33A6">
            <w:r>
              <w:t>I have attached my resume which further details my skills and education. I look forward to the opportunity to work with the team.</w:t>
            </w:r>
          </w:p>
          <w:p w14:paraId="1667FEB2" w14:textId="77777777" w:rsidR="005F1665" w:rsidRDefault="005F1665" w:rsidP="005F1665">
            <w:r>
              <w:t>Thank you for your time and consideration.</w:t>
            </w:r>
          </w:p>
          <w:p w14:paraId="2EA2A0E5" w14:textId="77777777" w:rsidR="005F1665" w:rsidRDefault="005F1665" w:rsidP="005F1665"/>
          <w:p w14:paraId="30034DCE" w14:textId="77777777" w:rsidR="005F1665" w:rsidRDefault="00526082" w:rsidP="005F1665">
            <w:sdt>
              <w:sdtPr>
                <w:alias w:val="Sincerely:"/>
                <w:tag w:val="Sincerely:"/>
                <w:id w:val="1448966695"/>
                <w:placeholder>
                  <w:docPart w:val="4D899991D8E14B768D2F2744B9B6A028"/>
                </w:placeholder>
                <w:temporary/>
                <w:showingPlcHdr/>
                <w15:appearance w15:val="hidden"/>
              </w:sdtPr>
              <w:sdtEndPr/>
              <w:sdtContent>
                <w:r w:rsidR="00125AB1" w:rsidRPr="006658C4">
                  <w:t>Sincerely</w:t>
                </w:r>
              </w:sdtContent>
            </w:sdt>
            <w:r w:rsidR="00125AB1" w:rsidRPr="006658C4">
              <w:t>,</w:t>
            </w:r>
          </w:p>
          <w:p w14:paraId="09CC9ECC" w14:textId="77777777" w:rsidR="004D7F4E" w:rsidRPr="00EF7109" w:rsidRDefault="00526082" w:rsidP="005F1665">
            <w:sdt>
              <w:sdtPr>
                <w:alias w:val="Enter your name:"/>
                <w:tag w:val="Enter your name:"/>
                <w:id w:val="1307041948"/>
                <w:placeholder>
                  <w:docPart w:val="F82BCF06698E4A21AC755B0D5A6AAF5C"/>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proofErr w:type="spellStart"/>
                <w:r w:rsidR="007A57B9">
                  <w:t>Anamika</w:t>
                </w:r>
                <w:proofErr w:type="spellEnd"/>
                <w:r w:rsidR="007A57B9">
                  <w:t xml:space="preserve"> </w:t>
                </w:r>
                <w:proofErr w:type="spellStart"/>
                <w:r w:rsidR="007A57B9">
                  <w:t>G</w:t>
                </w:r>
                <w:r w:rsidR="00EB1C18">
                  <w:t>uha</w:t>
                </w:r>
                <w:proofErr w:type="spellEnd"/>
              </w:sdtContent>
            </w:sdt>
          </w:p>
        </w:tc>
      </w:tr>
      <w:tr w:rsidR="00CA33A6" w:rsidRPr="006658C4" w14:paraId="39B9F6F3" w14:textId="77777777" w:rsidTr="007A57B9">
        <w:trPr>
          <w:tblHeader/>
        </w:trPr>
        <w:tc>
          <w:tcPr>
            <w:tcW w:w="3600" w:type="dxa"/>
            <w:tcMar>
              <w:top w:w="504" w:type="dxa"/>
              <w:right w:w="720" w:type="dxa"/>
            </w:tcMar>
          </w:tcPr>
          <w:p w14:paraId="0A7B8A43" w14:textId="77777777" w:rsidR="00CA33A6" w:rsidRDefault="00CA33A6" w:rsidP="00CA33A6">
            <w:pPr>
              <w:pStyle w:val="Initials"/>
              <w:ind w:left="0"/>
              <w:jc w:val="left"/>
              <w:rPr>
                <w:noProof/>
              </w:rPr>
            </w:pPr>
          </w:p>
        </w:tc>
        <w:tc>
          <w:tcPr>
            <w:tcW w:w="6912" w:type="dxa"/>
            <w:tcMar>
              <w:top w:w="504" w:type="dxa"/>
              <w:left w:w="0" w:type="dxa"/>
            </w:tcMar>
          </w:tcPr>
          <w:p w14:paraId="4073E8E2" w14:textId="77777777" w:rsidR="00CA33A6" w:rsidRDefault="00CA33A6" w:rsidP="00100D22">
            <w:pPr>
              <w:pStyle w:val="Heading1"/>
              <w:jc w:val="left"/>
            </w:pPr>
          </w:p>
        </w:tc>
      </w:tr>
    </w:tbl>
    <w:p w14:paraId="2E43A1BE" w14:textId="77777777" w:rsidR="00621FD0" w:rsidRDefault="00621FD0" w:rsidP="00100D22">
      <w:pPr>
        <w:pStyle w:val="NoSpacing"/>
      </w:pPr>
    </w:p>
    <w:sectPr w:rsidR="00621FD0" w:rsidSect="005F1665">
      <w:headerReference w:type="default" r:id="rId12"/>
      <w:footerReference w:type="default" r:id="rId13"/>
      <w:footerReference w:type="first" r:id="rId14"/>
      <w:pgSz w:w="12240" w:h="15840"/>
      <w:pgMar w:top="630" w:right="864" w:bottom="900"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2063C" w14:textId="77777777" w:rsidR="00EB1C18" w:rsidRDefault="00EB1C18" w:rsidP="00713050">
      <w:pPr>
        <w:spacing w:line="240" w:lineRule="auto"/>
      </w:pPr>
      <w:r>
        <w:separator/>
      </w:r>
    </w:p>
  </w:endnote>
  <w:endnote w:type="continuationSeparator" w:id="0">
    <w:p w14:paraId="7EFDFE2F" w14:textId="77777777" w:rsidR="00EB1C18" w:rsidRDefault="00EB1C18"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684488" w14:paraId="15831BDA" w14:textId="77777777" w:rsidTr="00100D22">
      <w:tc>
        <w:tcPr>
          <w:tcW w:w="2628" w:type="dxa"/>
          <w:tcMar>
            <w:top w:w="144" w:type="dxa"/>
            <w:left w:w="115" w:type="dxa"/>
            <w:right w:w="115" w:type="dxa"/>
          </w:tcMar>
        </w:tcPr>
        <w:sdt>
          <w:sdtPr>
            <w:alias w:val="Email:"/>
            <w:tag w:val="Email:"/>
            <w:id w:val="461157651"/>
            <w:placeholder>
              <w:docPart w:val="C9130923676E435697084711D5A35354"/>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27C3E80D" w14:textId="77777777" w:rsidR="00684488" w:rsidRPr="00CA3DF1" w:rsidRDefault="00811117" w:rsidP="00811117">
              <w:pPr>
                <w:pStyle w:val="Footer"/>
              </w:pPr>
              <w:r>
                <w:t>Email</w:t>
              </w:r>
            </w:p>
          </w:sdtContent>
        </w:sdt>
      </w:tc>
      <w:tc>
        <w:tcPr>
          <w:tcW w:w="2628" w:type="dxa"/>
          <w:tcMar>
            <w:top w:w="144" w:type="dxa"/>
            <w:left w:w="115" w:type="dxa"/>
            <w:right w:w="115" w:type="dxa"/>
          </w:tcMar>
        </w:tcPr>
        <w:sdt>
          <w:sdtPr>
            <w:alias w:val="Twitter handle:"/>
            <w:tag w:val="Twitter handle:"/>
            <w:id w:val="-219741704"/>
            <w:placeholder>
              <w:docPart w:val="0AE36D73DC454716AD9A56CE9D8B1F56"/>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21A9FA7D" w14:textId="77777777" w:rsidR="00684488" w:rsidRPr="00C2098A" w:rsidRDefault="00811117" w:rsidP="00811117">
              <w:pPr>
                <w:pStyle w:val="Footer"/>
              </w:pPr>
              <w:r>
                <w:t>Twitter handle</w:t>
              </w:r>
            </w:p>
          </w:sdtContent>
        </w:sdt>
      </w:tc>
      <w:tc>
        <w:tcPr>
          <w:tcW w:w="2628" w:type="dxa"/>
          <w:tcMar>
            <w:top w:w="144" w:type="dxa"/>
            <w:left w:w="115" w:type="dxa"/>
            <w:right w:w="115" w:type="dxa"/>
          </w:tcMar>
        </w:tcPr>
        <w:sdt>
          <w:sdtPr>
            <w:alias w:val="Telephone:"/>
            <w:tag w:val="Telephone:"/>
            <w:id w:val="-381786245"/>
            <w:placeholder>
              <w:docPart w:val="50681F4F527D449CB26018855B2CCB51"/>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10FB56FE" w14:textId="77777777" w:rsidR="00684488" w:rsidRPr="00C2098A" w:rsidRDefault="00811117" w:rsidP="00811117">
              <w:pPr>
                <w:pStyle w:val="Footer"/>
              </w:pPr>
              <w:r>
                <w:t>Telephone</w:t>
              </w:r>
            </w:p>
          </w:sdtContent>
        </w:sdt>
      </w:tc>
      <w:tc>
        <w:tcPr>
          <w:tcW w:w="2628" w:type="dxa"/>
          <w:tcMar>
            <w:top w:w="144" w:type="dxa"/>
            <w:left w:w="115" w:type="dxa"/>
            <w:right w:w="115" w:type="dxa"/>
          </w:tcMar>
        </w:tcPr>
        <w:p w14:paraId="15450FFD" w14:textId="77777777" w:rsidR="00684488" w:rsidRPr="00C2098A" w:rsidRDefault="00684488" w:rsidP="00100D22">
          <w:pPr>
            <w:pStyle w:val="Footer"/>
            <w:jc w:val="left"/>
          </w:pPr>
        </w:p>
      </w:tc>
    </w:tr>
  </w:tbl>
  <w:sdt>
    <w:sdtPr>
      <w:id w:val="1209230077"/>
      <w:docPartObj>
        <w:docPartGallery w:val="Page Numbers (Bottom of Page)"/>
        <w:docPartUnique/>
      </w:docPartObj>
    </w:sdtPr>
    <w:sdtEndPr>
      <w:rPr>
        <w:noProof/>
      </w:rPr>
    </w:sdtEndPr>
    <w:sdtContent>
      <w:p w14:paraId="61D043D9" w14:textId="77777777" w:rsidR="00C2098A" w:rsidRDefault="00217980" w:rsidP="00217980">
        <w:pPr>
          <w:pStyle w:val="Footer"/>
          <w:rPr>
            <w:noProof/>
          </w:rPr>
        </w:pPr>
        <w:r>
          <w:fldChar w:fldCharType="begin"/>
        </w:r>
        <w:r>
          <w:instrText xml:space="preserve"> PAGE   \* MERGEFORMAT </w:instrText>
        </w:r>
        <w:r>
          <w:fldChar w:fldCharType="separate"/>
        </w:r>
        <w:r w:rsidR="00526082">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14:paraId="789D6BC2" w14:textId="77777777" w:rsidTr="00B60A88">
      <w:tc>
        <w:tcPr>
          <w:tcW w:w="2621" w:type="dxa"/>
          <w:tcMar>
            <w:top w:w="648" w:type="dxa"/>
            <w:left w:w="115" w:type="dxa"/>
            <w:bottom w:w="0" w:type="dxa"/>
            <w:right w:w="115" w:type="dxa"/>
          </w:tcMar>
        </w:tcPr>
        <w:p w14:paraId="44BED48F" w14:textId="77777777" w:rsidR="00217980" w:rsidRDefault="00217980" w:rsidP="00217980">
          <w:pPr>
            <w:pStyle w:val="Footer"/>
          </w:pPr>
        </w:p>
      </w:tc>
      <w:tc>
        <w:tcPr>
          <w:tcW w:w="2621" w:type="dxa"/>
          <w:tcMar>
            <w:top w:w="648" w:type="dxa"/>
            <w:left w:w="115" w:type="dxa"/>
            <w:bottom w:w="0" w:type="dxa"/>
            <w:right w:w="115" w:type="dxa"/>
          </w:tcMar>
        </w:tcPr>
        <w:p w14:paraId="67ED3BFA" w14:textId="77777777" w:rsidR="00217980" w:rsidRDefault="00217980" w:rsidP="00217980">
          <w:pPr>
            <w:pStyle w:val="Footer"/>
          </w:pPr>
        </w:p>
      </w:tc>
      <w:tc>
        <w:tcPr>
          <w:tcW w:w="2621" w:type="dxa"/>
          <w:tcMar>
            <w:top w:w="648" w:type="dxa"/>
            <w:left w:w="115" w:type="dxa"/>
            <w:bottom w:w="0" w:type="dxa"/>
            <w:right w:w="115" w:type="dxa"/>
          </w:tcMar>
        </w:tcPr>
        <w:p w14:paraId="1322D158" w14:textId="77777777" w:rsidR="00217980" w:rsidRDefault="00217980" w:rsidP="00217980">
          <w:pPr>
            <w:pStyle w:val="Footer"/>
          </w:pPr>
        </w:p>
      </w:tc>
      <w:tc>
        <w:tcPr>
          <w:tcW w:w="2621" w:type="dxa"/>
          <w:tcMar>
            <w:top w:w="648" w:type="dxa"/>
            <w:left w:w="115" w:type="dxa"/>
            <w:bottom w:w="0" w:type="dxa"/>
            <w:right w:w="115" w:type="dxa"/>
          </w:tcMar>
        </w:tcPr>
        <w:p w14:paraId="39C5E98C" w14:textId="77777777" w:rsidR="00217980" w:rsidRDefault="00217980" w:rsidP="00217980">
          <w:pPr>
            <w:pStyle w:val="Footer"/>
          </w:pPr>
        </w:p>
      </w:tc>
    </w:tr>
    <w:tr w:rsidR="00217980" w14:paraId="3CE836DD" w14:textId="77777777" w:rsidTr="00284544">
      <w:tc>
        <w:tcPr>
          <w:tcW w:w="2621" w:type="dxa"/>
          <w:tcMar>
            <w:top w:w="144" w:type="dxa"/>
            <w:left w:w="115" w:type="dxa"/>
            <w:right w:w="115" w:type="dxa"/>
          </w:tcMar>
        </w:tcPr>
        <w:p w14:paraId="4A3BF1C1" w14:textId="77777777" w:rsidR="00811117" w:rsidRPr="00CA3DF1" w:rsidRDefault="00811117" w:rsidP="00811117">
          <w:pPr>
            <w:pStyle w:val="Footer"/>
          </w:pPr>
        </w:p>
      </w:tc>
      <w:tc>
        <w:tcPr>
          <w:tcW w:w="2621" w:type="dxa"/>
          <w:tcMar>
            <w:top w:w="144" w:type="dxa"/>
            <w:left w:w="115" w:type="dxa"/>
            <w:right w:w="115" w:type="dxa"/>
          </w:tcMar>
        </w:tcPr>
        <w:p w14:paraId="78B651C0" w14:textId="77777777" w:rsidR="00811117" w:rsidRPr="00C2098A" w:rsidRDefault="00811117" w:rsidP="00217980">
          <w:pPr>
            <w:pStyle w:val="Footer"/>
          </w:pPr>
        </w:p>
      </w:tc>
      <w:tc>
        <w:tcPr>
          <w:tcW w:w="2621" w:type="dxa"/>
          <w:tcMar>
            <w:top w:w="144" w:type="dxa"/>
            <w:left w:w="115" w:type="dxa"/>
            <w:right w:w="115" w:type="dxa"/>
          </w:tcMar>
        </w:tcPr>
        <w:p w14:paraId="056B2E63" w14:textId="77777777" w:rsidR="00811117" w:rsidRPr="00C2098A" w:rsidRDefault="00811117" w:rsidP="00217980">
          <w:pPr>
            <w:pStyle w:val="Footer"/>
          </w:pPr>
        </w:p>
      </w:tc>
      <w:tc>
        <w:tcPr>
          <w:tcW w:w="2621" w:type="dxa"/>
          <w:tcMar>
            <w:top w:w="144" w:type="dxa"/>
            <w:left w:w="115" w:type="dxa"/>
            <w:right w:w="115" w:type="dxa"/>
          </w:tcMar>
        </w:tcPr>
        <w:p w14:paraId="7BDF3459" w14:textId="77777777" w:rsidR="00811117" w:rsidRPr="00C2098A" w:rsidRDefault="00811117" w:rsidP="00217980">
          <w:pPr>
            <w:pStyle w:val="Footer"/>
          </w:pPr>
        </w:p>
      </w:tc>
    </w:tr>
  </w:tbl>
  <w:p w14:paraId="338D91EE"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5DB49" w14:textId="77777777" w:rsidR="00EB1C18" w:rsidRDefault="00EB1C18" w:rsidP="00713050">
      <w:pPr>
        <w:spacing w:line="240" w:lineRule="auto"/>
      </w:pPr>
      <w:r>
        <w:separator/>
      </w:r>
    </w:p>
  </w:footnote>
  <w:footnote w:type="continuationSeparator" w:id="0">
    <w:p w14:paraId="64C5FFB9" w14:textId="77777777" w:rsidR="00EB1C18" w:rsidRDefault="00EB1C18"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1A0E9697" w14:textId="77777777" w:rsidTr="00D87154">
      <w:trPr>
        <w:trHeight w:hRule="exact" w:val="2952"/>
      </w:trPr>
      <w:tc>
        <w:tcPr>
          <w:tcW w:w="3787" w:type="dxa"/>
          <w:tcMar>
            <w:top w:w="792" w:type="dxa"/>
            <w:right w:w="720" w:type="dxa"/>
          </w:tcMar>
        </w:tcPr>
        <w:p w14:paraId="23C38745" w14:textId="77777777"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00743E20" wp14:editId="067FFD3D">
                    <wp:simplePos x="0" y="0"/>
                    <wp:positionH relativeFrom="column">
                      <wp:align>left</wp:align>
                    </wp:positionH>
                    <wp:positionV relativeFrom="page">
                      <wp:posOffset>-502920</wp:posOffset>
                    </wp:positionV>
                    <wp:extent cx="6665976" cy="1810512"/>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036B0BB" id="Group 3" o:spid="_x0000_s1026" alt="Title: 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NL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AONzS7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B1C18">
                <w:t>AG</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536B07F6" w14:textId="77777777" w:rsidTr="00B56E1F">
            <w:trPr>
              <w:trHeight w:hRule="exact" w:val="1152"/>
            </w:trPr>
            <w:tc>
              <w:tcPr>
                <w:tcW w:w="6055" w:type="dxa"/>
                <w:vAlign w:val="center"/>
              </w:tcPr>
              <w:p w14:paraId="1F292F9F" w14:textId="77777777" w:rsidR="00125981" w:rsidRPr="00EF7109" w:rsidRDefault="00526082" w:rsidP="00EF7109">
                <w:pPr>
                  <w:pStyle w:val="Heading1"/>
                  <w:outlineLvl w:val="0"/>
                </w:pPr>
                <w:sdt>
                  <w:sdtPr>
                    <w:alias w:val="Enter Your Name:"/>
                    <w:tag w:val="Enter Your Name:"/>
                    <w:id w:val="-267622354"/>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7A57B9">
                      <w:t>Anamika Guha</w:t>
                    </w:r>
                  </w:sdtContent>
                </w:sdt>
              </w:p>
              <w:p w14:paraId="0A149A2B" w14:textId="77777777" w:rsidR="00125981" w:rsidRDefault="00526082" w:rsidP="00125981">
                <w:pPr>
                  <w:pStyle w:val="Heading2"/>
                  <w:outlineLvl w:val="1"/>
                </w:pPr>
                <w:sdt>
                  <w:sdtPr>
                    <w:alias w:val="Profession or Industry:"/>
                    <w:tag w:val="Profession or Industry:"/>
                    <w:id w:val="197216061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B1C18">
                      <w:t>M.Sc in computer science</w:t>
                    </w:r>
                  </w:sdtContent>
                </w:sdt>
                <w:r w:rsidR="00125981">
                  <w:t xml:space="preserve"> | </w:t>
                </w:r>
                <w:sdt>
                  <w:sdtPr>
                    <w:alias w:val="Link to other online properties:"/>
                    <w:tag w:val="Link to other online properties:"/>
                    <w:id w:val="-122905981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B1C18">
                      <w:t>https://www.linkedin.com/in/anamika-guha-9a1486185</w:t>
                    </w:r>
                  </w:sdtContent>
                </w:sdt>
              </w:p>
            </w:tc>
          </w:tr>
        </w:tbl>
        <w:p w14:paraId="4C1D45E1" w14:textId="77777777" w:rsidR="00125981" w:rsidRPr="00F207C0" w:rsidRDefault="00125981" w:rsidP="00125981"/>
      </w:tc>
    </w:tr>
  </w:tbl>
  <w:p w14:paraId="3CB3EE21" w14:textId="77777777"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5A3ED7"/>
    <w:multiLevelType w:val="hybridMultilevel"/>
    <w:tmpl w:val="D3DE9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C18"/>
    <w:rsid w:val="00022E2F"/>
    <w:rsid w:val="000353A6"/>
    <w:rsid w:val="0006350A"/>
    <w:rsid w:val="000A3AC7"/>
    <w:rsid w:val="000B0C2C"/>
    <w:rsid w:val="000E5C48"/>
    <w:rsid w:val="00100D22"/>
    <w:rsid w:val="0011675E"/>
    <w:rsid w:val="00125981"/>
    <w:rsid w:val="00125AB1"/>
    <w:rsid w:val="00135EC8"/>
    <w:rsid w:val="00151C62"/>
    <w:rsid w:val="00184BAC"/>
    <w:rsid w:val="001B403A"/>
    <w:rsid w:val="00217980"/>
    <w:rsid w:val="00223B22"/>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3A05FE"/>
    <w:rsid w:val="004077FB"/>
    <w:rsid w:val="00424DD9"/>
    <w:rsid w:val="00443F85"/>
    <w:rsid w:val="004717C5"/>
    <w:rsid w:val="004A7665"/>
    <w:rsid w:val="004D4DB9"/>
    <w:rsid w:val="004D7F4E"/>
    <w:rsid w:val="00526082"/>
    <w:rsid w:val="00543DB7"/>
    <w:rsid w:val="0055382B"/>
    <w:rsid w:val="005A530F"/>
    <w:rsid w:val="005D4417"/>
    <w:rsid w:val="005F1665"/>
    <w:rsid w:val="00610578"/>
    <w:rsid w:val="00621FD0"/>
    <w:rsid w:val="00641630"/>
    <w:rsid w:val="006658C4"/>
    <w:rsid w:val="00674A6E"/>
    <w:rsid w:val="00684488"/>
    <w:rsid w:val="006A3CE7"/>
    <w:rsid w:val="006C4C50"/>
    <w:rsid w:val="006E1DC7"/>
    <w:rsid w:val="006E7384"/>
    <w:rsid w:val="00706F7F"/>
    <w:rsid w:val="00713050"/>
    <w:rsid w:val="00746F7F"/>
    <w:rsid w:val="007623E5"/>
    <w:rsid w:val="00796BFE"/>
    <w:rsid w:val="007A57B9"/>
    <w:rsid w:val="007C16C5"/>
    <w:rsid w:val="007C7C1A"/>
    <w:rsid w:val="00811117"/>
    <w:rsid w:val="00864D4A"/>
    <w:rsid w:val="008A1907"/>
    <w:rsid w:val="008C44E9"/>
    <w:rsid w:val="008E1D0F"/>
    <w:rsid w:val="009D6855"/>
    <w:rsid w:val="009F75B3"/>
    <w:rsid w:val="00A056FC"/>
    <w:rsid w:val="00A238EE"/>
    <w:rsid w:val="00A3627D"/>
    <w:rsid w:val="00A42540"/>
    <w:rsid w:val="00A961DC"/>
    <w:rsid w:val="00AD22CE"/>
    <w:rsid w:val="00B56E1F"/>
    <w:rsid w:val="00B60A88"/>
    <w:rsid w:val="00B66BFE"/>
    <w:rsid w:val="00C018EF"/>
    <w:rsid w:val="00C05502"/>
    <w:rsid w:val="00C2098A"/>
    <w:rsid w:val="00C20CF3"/>
    <w:rsid w:val="00C57D37"/>
    <w:rsid w:val="00C7741E"/>
    <w:rsid w:val="00CA33A6"/>
    <w:rsid w:val="00CA3DF1"/>
    <w:rsid w:val="00CA4581"/>
    <w:rsid w:val="00CA56C1"/>
    <w:rsid w:val="00CE18D5"/>
    <w:rsid w:val="00D123DB"/>
    <w:rsid w:val="00D87154"/>
    <w:rsid w:val="00E024C9"/>
    <w:rsid w:val="00E22E87"/>
    <w:rsid w:val="00E8007E"/>
    <w:rsid w:val="00E96C92"/>
    <w:rsid w:val="00EB1C18"/>
    <w:rsid w:val="00EF7109"/>
    <w:rsid w:val="00F207C0"/>
    <w:rsid w:val="00F20AE5"/>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76598"/>
  <w15:chartTrackingRefBased/>
  <w15:docId w15:val="{01069FF7-EA08-458B-B1A6-1C7B96B7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guha07@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3875\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57AF7DFCC84CBCA1A8BDE9527DC8B3"/>
        <w:category>
          <w:name w:val="General"/>
          <w:gallery w:val="placeholder"/>
        </w:category>
        <w:types>
          <w:type w:val="bbPlcHdr"/>
        </w:types>
        <w:behaviors>
          <w:behavior w:val="content"/>
        </w:behaviors>
        <w:guid w:val="{A71D1E40-A0DB-4CB9-AB3C-DB5945CDA031}"/>
      </w:docPartPr>
      <w:docPartBody>
        <w:p w:rsidR="00000000" w:rsidRDefault="00571D6E">
          <w:pPr>
            <w:pStyle w:val="C157AF7DFCC84CBCA1A8BDE9527DC8B3"/>
          </w:pPr>
          <w:r>
            <w:t>YN</w:t>
          </w:r>
        </w:p>
      </w:docPartBody>
    </w:docPart>
    <w:docPart>
      <w:docPartPr>
        <w:name w:val="C9130923676E435697084711D5A35354"/>
        <w:category>
          <w:name w:val="General"/>
          <w:gallery w:val="placeholder"/>
        </w:category>
        <w:types>
          <w:type w:val="bbPlcHdr"/>
        </w:types>
        <w:behaviors>
          <w:behavior w:val="content"/>
        </w:behaviors>
        <w:guid w:val="{AA5AF269-EBC9-4549-BCBE-7D4928F9A59F}"/>
      </w:docPartPr>
      <w:docPartBody>
        <w:p w:rsidR="00000000" w:rsidRDefault="00571D6E">
          <w:pPr>
            <w:pStyle w:val="C9130923676E435697084711D5A35354"/>
          </w:pPr>
          <w:r w:rsidRPr="006658C4">
            <w:t>Contact</w:t>
          </w:r>
        </w:p>
      </w:docPartBody>
    </w:docPart>
    <w:docPart>
      <w:docPartPr>
        <w:name w:val="0AE36D73DC454716AD9A56CE9D8B1F56"/>
        <w:category>
          <w:name w:val="General"/>
          <w:gallery w:val="placeholder"/>
        </w:category>
        <w:types>
          <w:type w:val="bbPlcHdr"/>
        </w:types>
        <w:behaviors>
          <w:behavior w:val="content"/>
        </w:behaviors>
        <w:guid w:val="{CBC02AD0-BA3C-447D-9D25-E6A5A34F333F}"/>
      </w:docPartPr>
      <w:docPartBody>
        <w:p w:rsidR="00000000" w:rsidRDefault="00571D6E">
          <w:pPr>
            <w:pStyle w:val="0AE36D73DC454716AD9A56CE9D8B1F56"/>
          </w:pPr>
          <w:r w:rsidRPr="006658C4">
            <w:t>City, ST ZIP</w:t>
          </w:r>
        </w:p>
      </w:docPartBody>
    </w:docPart>
    <w:docPart>
      <w:docPartPr>
        <w:name w:val="50681F4F527D449CB26018855B2CCB51"/>
        <w:category>
          <w:name w:val="General"/>
          <w:gallery w:val="placeholder"/>
        </w:category>
        <w:types>
          <w:type w:val="bbPlcHdr"/>
        </w:types>
        <w:behaviors>
          <w:behavior w:val="content"/>
        </w:behaviors>
        <w:guid w:val="{B7522B70-7CAB-4B50-B6E1-3922A6019B8E}"/>
      </w:docPartPr>
      <w:docPartBody>
        <w:p w:rsidR="00000000" w:rsidRDefault="00571D6E">
          <w:pPr>
            <w:pStyle w:val="50681F4F527D449CB26018855B2CCB51"/>
          </w:pPr>
          <w:r w:rsidRPr="006658C4">
            <w:t>Telephone</w:t>
          </w:r>
        </w:p>
      </w:docPartBody>
    </w:docPart>
    <w:docPart>
      <w:docPartPr>
        <w:name w:val="3D02346367474114ACF9DBEC5379408F"/>
        <w:category>
          <w:name w:val="General"/>
          <w:gallery w:val="placeholder"/>
        </w:category>
        <w:types>
          <w:type w:val="bbPlcHdr"/>
        </w:types>
        <w:behaviors>
          <w:behavior w:val="content"/>
        </w:behaviors>
        <w:guid w:val="{EB594E8C-2CDE-4310-8C24-63AB075A7AE1}"/>
      </w:docPartPr>
      <w:docPartBody>
        <w:p w:rsidR="00000000" w:rsidRDefault="00571D6E">
          <w:pPr>
            <w:pStyle w:val="3D02346367474114ACF9DBEC5379408F"/>
          </w:pPr>
          <w:r>
            <w:t>Your name</w:t>
          </w:r>
        </w:p>
      </w:docPartBody>
    </w:docPart>
    <w:docPart>
      <w:docPartPr>
        <w:name w:val="2B8C377E770043D5B572043D5ABAE991"/>
        <w:category>
          <w:name w:val="General"/>
          <w:gallery w:val="placeholder"/>
        </w:category>
        <w:types>
          <w:type w:val="bbPlcHdr"/>
        </w:types>
        <w:behaviors>
          <w:behavior w:val="content"/>
        </w:behaviors>
        <w:guid w:val="{4CB8CB73-97ED-40D3-BD09-2D6A8A815CC7}"/>
      </w:docPartPr>
      <w:docPartBody>
        <w:p w:rsidR="00000000" w:rsidRDefault="00571D6E">
          <w:pPr>
            <w:pStyle w:val="2B8C377E770043D5B572043D5ABAE991"/>
          </w:pPr>
          <w:r>
            <w:t>Profession or Industry</w:t>
          </w:r>
        </w:p>
      </w:docPartBody>
    </w:docPart>
    <w:docPart>
      <w:docPartPr>
        <w:name w:val="7C9212D4CAF041C28DBC88EE07DA8456"/>
        <w:category>
          <w:name w:val="General"/>
          <w:gallery w:val="placeholder"/>
        </w:category>
        <w:types>
          <w:type w:val="bbPlcHdr"/>
        </w:types>
        <w:behaviors>
          <w:behavior w:val="content"/>
        </w:behaviors>
        <w:guid w:val="{28023021-8BC0-4FC7-B9AC-DC759E03A733}"/>
      </w:docPartPr>
      <w:docPartBody>
        <w:p w:rsidR="00000000" w:rsidRDefault="00571D6E">
          <w:pPr>
            <w:pStyle w:val="7C9212D4CAF041C28DBC88EE07DA8456"/>
          </w:pPr>
          <w:r w:rsidRPr="006658C4">
            <w:t>Link to other online properties: Portfolio/Website/Blog</w:t>
          </w:r>
        </w:p>
      </w:docPartBody>
    </w:docPart>
    <w:docPart>
      <w:docPartPr>
        <w:name w:val="8B980053F23348B9BCF34E1DF4AFAC2D"/>
        <w:category>
          <w:name w:val="General"/>
          <w:gallery w:val="placeholder"/>
        </w:category>
        <w:types>
          <w:type w:val="bbPlcHdr"/>
        </w:types>
        <w:behaviors>
          <w:behavior w:val="content"/>
        </w:behaviors>
        <w:guid w:val="{7DCF392B-0C6C-4499-90FC-30701A9057C0}"/>
      </w:docPartPr>
      <w:docPartBody>
        <w:p w:rsidR="00000000" w:rsidRDefault="00571D6E">
          <w:pPr>
            <w:pStyle w:val="8B980053F23348B9BCF34E1DF4AFAC2D"/>
          </w:pPr>
          <w:r>
            <w:t>Recipient Name</w:t>
          </w:r>
        </w:p>
      </w:docPartBody>
    </w:docPart>
    <w:docPart>
      <w:docPartPr>
        <w:name w:val="DB81A144E640414F9523E0E617B0F46C"/>
        <w:category>
          <w:name w:val="General"/>
          <w:gallery w:val="placeholder"/>
        </w:category>
        <w:types>
          <w:type w:val="bbPlcHdr"/>
        </w:types>
        <w:behaviors>
          <w:behavior w:val="content"/>
        </w:behaviors>
        <w:guid w:val="{204D401F-5116-4937-8442-9514C2F27ED3}"/>
      </w:docPartPr>
      <w:docPartBody>
        <w:p w:rsidR="00000000" w:rsidRDefault="00571D6E">
          <w:pPr>
            <w:pStyle w:val="DB81A144E640414F9523E0E617B0F46C"/>
          </w:pPr>
          <w:r w:rsidRPr="006658C4">
            <w:t>Recipient Name</w:t>
          </w:r>
        </w:p>
      </w:docPartBody>
    </w:docPart>
    <w:docPart>
      <w:docPartPr>
        <w:name w:val="4D899991D8E14B768D2F2744B9B6A028"/>
        <w:category>
          <w:name w:val="General"/>
          <w:gallery w:val="placeholder"/>
        </w:category>
        <w:types>
          <w:type w:val="bbPlcHdr"/>
        </w:types>
        <w:behaviors>
          <w:behavior w:val="content"/>
        </w:behaviors>
        <w:guid w:val="{1BB76A4C-9AF7-4775-91BC-FA5E1C789CB6}"/>
      </w:docPartPr>
      <w:docPartBody>
        <w:p w:rsidR="00000000" w:rsidRDefault="00571D6E">
          <w:pPr>
            <w:pStyle w:val="4D899991D8E14B768D2F2744B9B6A028"/>
          </w:pPr>
          <w:r w:rsidRPr="006658C4">
            <w:t>Sincerely</w:t>
          </w:r>
        </w:p>
      </w:docPartBody>
    </w:docPart>
    <w:docPart>
      <w:docPartPr>
        <w:name w:val="F82BCF06698E4A21AC755B0D5A6AAF5C"/>
        <w:category>
          <w:name w:val="General"/>
          <w:gallery w:val="placeholder"/>
        </w:category>
        <w:types>
          <w:type w:val="bbPlcHdr"/>
        </w:types>
        <w:behaviors>
          <w:behavior w:val="content"/>
        </w:behaviors>
        <w:guid w:val="{A53A83EF-DC5A-4FF6-8413-038EAB790A35}"/>
      </w:docPartPr>
      <w:docPartBody>
        <w:p w:rsidR="00000000" w:rsidRDefault="00571D6E">
          <w:pPr>
            <w:pStyle w:val="F82BCF06698E4A21AC755B0D5A6AAF5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57AF7DFCC84CBCA1A8BDE9527DC8B3">
    <w:name w:val="C157AF7DFCC84CBCA1A8BDE9527DC8B3"/>
  </w:style>
  <w:style w:type="paragraph" w:customStyle="1" w:styleId="C9130923676E435697084711D5A35354">
    <w:name w:val="C9130923676E435697084711D5A35354"/>
  </w:style>
  <w:style w:type="paragraph" w:customStyle="1" w:styleId="C6E23D4783B24E209A0BA8EE03B90D7D">
    <w:name w:val="C6E23D4783B24E209A0BA8EE03B90D7D"/>
  </w:style>
  <w:style w:type="paragraph" w:customStyle="1" w:styleId="0AE36D73DC454716AD9A56CE9D8B1F56">
    <w:name w:val="0AE36D73DC454716AD9A56CE9D8B1F56"/>
  </w:style>
  <w:style w:type="paragraph" w:customStyle="1" w:styleId="F66B9D0822EA45E59B74AD836142AD28">
    <w:name w:val="F66B9D0822EA45E59B74AD836142AD28"/>
  </w:style>
  <w:style w:type="paragraph" w:customStyle="1" w:styleId="50681F4F527D449CB26018855B2CCB51">
    <w:name w:val="50681F4F527D449CB26018855B2CCB51"/>
  </w:style>
  <w:style w:type="paragraph" w:customStyle="1" w:styleId="3D02346367474114ACF9DBEC5379408F">
    <w:name w:val="3D02346367474114ACF9DBEC5379408F"/>
  </w:style>
  <w:style w:type="paragraph" w:customStyle="1" w:styleId="2B8C377E770043D5B572043D5ABAE991">
    <w:name w:val="2B8C377E770043D5B572043D5ABAE991"/>
  </w:style>
  <w:style w:type="paragraph" w:customStyle="1" w:styleId="7C9212D4CAF041C28DBC88EE07DA8456">
    <w:name w:val="7C9212D4CAF041C28DBC88EE07DA8456"/>
  </w:style>
  <w:style w:type="paragraph" w:customStyle="1" w:styleId="8B980053F23348B9BCF34E1DF4AFAC2D">
    <w:name w:val="8B980053F23348B9BCF34E1DF4AFAC2D"/>
  </w:style>
  <w:style w:type="paragraph" w:customStyle="1" w:styleId="8F01098E4AF542C690B942C69E2E4137">
    <w:name w:val="8F01098E4AF542C690B942C69E2E4137"/>
  </w:style>
  <w:style w:type="paragraph" w:customStyle="1" w:styleId="68387448C6A24B6898BF01B4B63BD04F">
    <w:name w:val="68387448C6A24B6898BF01B4B63BD04F"/>
  </w:style>
  <w:style w:type="paragraph" w:customStyle="1" w:styleId="4E33A85C41C5422BBF02B7DC5317CF48">
    <w:name w:val="4E33A85C41C5422BBF02B7DC5317CF48"/>
  </w:style>
  <w:style w:type="paragraph" w:customStyle="1" w:styleId="CB60BD5D882F4DB8BD194A8EE0ACBA6C">
    <w:name w:val="CB60BD5D882F4DB8BD194A8EE0ACBA6C"/>
  </w:style>
  <w:style w:type="paragraph" w:customStyle="1" w:styleId="787065105BA4468491B5F341C3A59872">
    <w:name w:val="787065105BA4468491B5F341C3A59872"/>
  </w:style>
  <w:style w:type="paragraph" w:customStyle="1" w:styleId="DB81A144E640414F9523E0E617B0F46C">
    <w:name w:val="DB81A144E640414F9523E0E617B0F46C"/>
  </w:style>
  <w:style w:type="paragraph" w:customStyle="1" w:styleId="9C249E4682F04AFD9A996B90070A2513">
    <w:name w:val="9C249E4682F04AFD9A996B90070A2513"/>
  </w:style>
  <w:style w:type="paragraph" w:customStyle="1" w:styleId="4D899991D8E14B768D2F2744B9B6A028">
    <w:name w:val="4D899991D8E14B768D2F2744B9B6A028"/>
  </w:style>
  <w:style w:type="paragraph" w:customStyle="1" w:styleId="F82BCF06698E4A21AC755B0D5A6AAF5C">
    <w:name w:val="F82BCF06698E4A21AC755B0D5A6AA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DCF3BB9C5CA4AAEA426F8F7183F05" ma:contentTypeVersion="11" ma:contentTypeDescription="Create a new document." ma:contentTypeScope="" ma:versionID="7c10c1dfd0ae1723118eacd58994e593">
  <xsd:schema xmlns:xsd="http://www.w3.org/2001/XMLSchema" xmlns:xs="http://www.w3.org/2001/XMLSchema" xmlns:p="http://schemas.microsoft.com/office/2006/metadata/properties" xmlns:ns3="65c40ec6-615d-4a41-b842-4fea704cad9b" xmlns:ns4="865edb32-1897-456f-8371-b2b7ff975cc5" targetNamespace="http://schemas.microsoft.com/office/2006/metadata/properties" ma:root="true" ma:fieldsID="79675fef9bda41e978d0c5ac0f697eee" ns3:_="" ns4:_="">
    <xsd:import namespace="65c40ec6-615d-4a41-b842-4fea704cad9b"/>
    <xsd:import namespace="865edb32-1897-456f-8371-b2b7ff975cc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40ec6-615d-4a41-b842-4fea704ca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5edb32-1897-456f-8371-b2b7ff975c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23E85-E3EB-4DB0-A2B0-5ACC4AE02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40ec6-615d-4a41-b842-4fea704cad9b"/>
    <ds:schemaRef ds:uri="865edb32-1897-456f-8371-b2b7ff975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DF43E3-A572-4B6C-98C8-3CE826402C9E}">
  <ds:schemaRefs>
    <ds:schemaRef ds:uri="http://schemas.microsoft.com/sharepoint/v3/contenttype/forms"/>
  </ds:schemaRefs>
</ds:datastoreItem>
</file>

<file path=customXml/itemProps3.xml><?xml version="1.0" encoding="utf-8"?>
<ds:datastoreItem xmlns:ds="http://schemas.openxmlformats.org/officeDocument/2006/customXml" ds:itemID="{271D24C4-03E5-455B-A5A5-33EC1B965A99}">
  <ds:schemaRefs>
    <ds:schemaRef ds:uri="http://schemas.microsoft.com/office/2006/metadata/properties"/>
    <ds:schemaRef ds:uri="65c40ec6-615d-4a41-b842-4fea704cad9b"/>
    <ds:schemaRef ds:uri="http://www.w3.org/XML/1998/namespace"/>
    <ds:schemaRef ds:uri="http://purl.org/dc/elements/1.1/"/>
    <ds:schemaRef ds:uri="http://purl.org/dc/dcmityp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865edb32-1897-456f-8371-b2b7ff975cc5"/>
  </ds:schemaRefs>
</ds:datastoreItem>
</file>

<file path=customXml/itemProps4.xml><?xml version="1.0" encoding="utf-8"?>
<ds:datastoreItem xmlns:ds="http://schemas.openxmlformats.org/officeDocument/2006/customXml" ds:itemID="{6253E474-A5C0-42C8-8A86-4793BA34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Template>
  <TotalTime>73</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Head, Advanced Computing and Microelectronics Unit, Indian Statistical Institute</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M.Sc in computer science</dc:subject>
  <dc:creator>Cognizant</dc:creator>
  <cp:keywords>AG</cp:keywords>
  <dc:description>https://www.linkedin.com/in/anamika-guha-9a1486185</dc:description>
  <cp:lastModifiedBy>Saha, Saikat (Cognizant)</cp:lastModifiedBy>
  <cp:revision>1</cp:revision>
  <cp:lastPrinted>2020-07-04T16:50:00Z</cp:lastPrinted>
  <dcterms:created xsi:type="dcterms:W3CDTF">2020-07-04T15:40:00Z</dcterms:created>
  <dcterms:modified xsi:type="dcterms:W3CDTF">2020-07-04T16:53:00Z</dcterms:modified>
  <cp:contentStatus>Anamika Guha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0x0101003ACDCF3BB9C5CA4AAEA426F8F7183F05</vt:lpwstr>
  </property>
</Properties>
</file>