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8B18204" w14:textId="77777777" w:rsidTr="00D105C9">
        <w:trPr>
          <w:trHeight w:hRule="exact" w:val="161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C4F203" w14:textId="77777777" w:rsidR="00692703" w:rsidRPr="00CF1A49" w:rsidRDefault="005E6122" w:rsidP="00913946">
            <w:pPr>
              <w:pStyle w:val="Title"/>
            </w:pPr>
            <w:r>
              <w:t>ANAMIKA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GUHA</w:t>
            </w:r>
          </w:p>
          <w:p w14:paraId="55852FE2" w14:textId="1FC94CF3" w:rsidR="00692703" w:rsidRPr="00CF1A49" w:rsidRDefault="0071145D" w:rsidP="00913946">
            <w:pPr>
              <w:pStyle w:val="ContactInfo"/>
              <w:contextualSpacing w:val="0"/>
            </w:pPr>
            <w:r>
              <w:t>P.O: Inda, Village: Rabindrapally, Kharagpur, Paschim Medinipur - 721305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DCEE23680334CEAAF34807D88E0F09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5E6122">
              <w:t>9547731162</w:t>
            </w:r>
          </w:p>
          <w:p w14:paraId="718AE649" w14:textId="369DBB98" w:rsidR="00692703" w:rsidRPr="00CF1A49" w:rsidRDefault="00E32DBC" w:rsidP="005E6122">
            <w:pPr>
              <w:pStyle w:val="ContactInfoEmphasis"/>
              <w:contextualSpacing w:val="0"/>
            </w:pPr>
            <w:r>
              <w:t>a</w:t>
            </w:r>
            <w:r w:rsidR="005E6122">
              <w:t>guha07@gmail.com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5F899E369174AD79CB2B5285B7CAFE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5E6122" w:rsidRPr="005E6122">
              <w:t>https://www.linkedin.com/in/anamika-guha-9a</w:t>
            </w:r>
            <w:r w:rsidR="005E6122" w:rsidRPr="005E6122">
              <w:cr/>
              <w:t>1486185</w:t>
            </w:r>
            <w:r w:rsidR="00692703" w:rsidRPr="00CF1A49">
              <w:t xml:space="preserve"> </w:t>
            </w:r>
          </w:p>
        </w:tc>
      </w:tr>
      <w:tr w:rsidR="009571D8" w:rsidRPr="00CF1A49" w14:paraId="40E3B443" w14:textId="77777777" w:rsidTr="00692703">
        <w:tc>
          <w:tcPr>
            <w:tcW w:w="9360" w:type="dxa"/>
            <w:tcMar>
              <w:top w:w="432" w:type="dxa"/>
            </w:tcMar>
          </w:tcPr>
          <w:p w14:paraId="4CD5CB43" w14:textId="77777777" w:rsidR="001755A8" w:rsidRPr="00CF1A49" w:rsidRDefault="00E5670D" w:rsidP="00E5670D">
            <w:pPr>
              <w:contextualSpacing w:val="0"/>
            </w:pPr>
            <w:r w:rsidRPr="00E5670D">
              <w:t xml:space="preserve">Hardworking, punctual and motivated individual, always willing to learn new skills, who is able to work well under pressure and adhere to strict deadlines. Outgoing, tactful and have </w:t>
            </w:r>
            <w:r w:rsidR="002575C2" w:rsidRPr="00E5670D">
              <w:t>organized</w:t>
            </w:r>
            <w:r w:rsidRPr="00E5670D">
              <w:t xml:space="preserve"> and methodological skills willing to learn and develop new areas.</w:t>
            </w:r>
            <w:r>
              <w:t xml:space="preserve"> Enthusiastic for research </w:t>
            </w:r>
            <w:r w:rsidR="002575C2">
              <w:t>works and already worked in the theories related to the projects described in the advertisement.</w:t>
            </w:r>
          </w:p>
        </w:tc>
      </w:tr>
    </w:tbl>
    <w:sdt>
      <w:sdtPr>
        <w:alias w:val="Education:"/>
        <w:tag w:val="Education:"/>
        <w:id w:val="-1908763273"/>
        <w:placeholder>
          <w:docPart w:val="5D6C0A6028504FFC892F89A78794CE7A"/>
        </w:placeholder>
        <w:temporary/>
        <w:showingPlcHdr/>
        <w15:appearance w15:val="hidden"/>
      </w:sdtPr>
      <w:sdtEndPr/>
      <w:sdtContent>
        <w:p w14:paraId="7A874FE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C8DCF27" w14:textId="77777777" w:rsidTr="002575C2">
        <w:tc>
          <w:tcPr>
            <w:tcW w:w="9290" w:type="dxa"/>
          </w:tcPr>
          <w:p w14:paraId="3410F110" w14:textId="77777777" w:rsidR="001D0BF1" w:rsidRPr="00CF1A49" w:rsidRDefault="002575C2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2013</w:t>
            </w:r>
          </w:p>
          <w:p w14:paraId="08FCC9CF" w14:textId="77777777" w:rsidR="001D0BF1" w:rsidRPr="00CF1A49" w:rsidRDefault="002575C2" w:rsidP="001D0BF1">
            <w:pPr>
              <w:pStyle w:val="Heading2"/>
              <w:contextualSpacing w:val="0"/>
              <w:outlineLvl w:val="1"/>
            </w:pPr>
            <w:r>
              <w:t>10</w:t>
            </w:r>
            <w:r w:rsidRPr="002575C2">
              <w:rPr>
                <w:vertAlign w:val="superscript"/>
              </w:rPr>
              <w:t>th</w:t>
            </w:r>
            <w:r>
              <w:t xml:space="preserve"> Standard</w:t>
            </w:r>
            <w:r w:rsidR="001D0BF1" w:rsidRPr="00CF1A49">
              <w:t xml:space="preserve">, </w:t>
            </w:r>
            <w:r w:rsidRPr="002575C2">
              <w:rPr>
                <w:rStyle w:val="SubtleReference"/>
              </w:rPr>
              <w:t>K.V I.I.T Kharagpur</w:t>
            </w:r>
          </w:p>
          <w:p w14:paraId="096366BF" w14:textId="77777777" w:rsidR="002575C2" w:rsidRDefault="002575C2" w:rsidP="002575C2">
            <w:pPr>
              <w:contextualSpacing w:val="0"/>
            </w:pPr>
            <w:r>
              <w:t>C.G.P.A – 9.6</w:t>
            </w:r>
          </w:p>
          <w:p w14:paraId="64D6B941" w14:textId="5754FA6E" w:rsidR="003F600B" w:rsidRPr="00CF1A49" w:rsidRDefault="003F600B" w:rsidP="002575C2">
            <w:pPr>
              <w:contextualSpacing w:val="0"/>
            </w:pPr>
            <w:r>
              <w:t xml:space="preserve">Appeared for Mathematics Olympiad </w:t>
            </w:r>
          </w:p>
        </w:tc>
      </w:tr>
      <w:tr w:rsidR="002575C2" w:rsidRPr="00CF1A49" w14:paraId="3C9402C1" w14:textId="77777777" w:rsidTr="002575C2">
        <w:tc>
          <w:tcPr>
            <w:tcW w:w="9290" w:type="dxa"/>
            <w:tcMar>
              <w:top w:w="216" w:type="dxa"/>
            </w:tcMar>
          </w:tcPr>
          <w:p w14:paraId="0750CB29" w14:textId="77777777" w:rsidR="002575C2" w:rsidRPr="00CF1A49" w:rsidRDefault="002575C2" w:rsidP="002575C2">
            <w:pPr>
              <w:pStyle w:val="Heading3"/>
              <w:contextualSpacing w:val="0"/>
              <w:outlineLvl w:val="2"/>
            </w:pPr>
            <w:r>
              <w:t>mAY</w:t>
            </w:r>
            <w:r w:rsidRPr="00CF1A49">
              <w:t xml:space="preserve"> </w:t>
            </w:r>
            <w:r>
              <w:t>2015</w:t>
            </w:r>
          </w:p>
          <w:p w14:paraId="418E9C04" w14:textId="77777777" w:rsidR="002575C2" w:rsidRPr="00CF1A49" w:rsidRDefault="002575C2" w:rsidP="002575C2">
            <w:pPr>
              <w:pStyle w:val="Heading2"/>
              <w:contextualSpacing w:val="0"/>
              <w:outlineLvl w:val="1"/>
            </w:pPr>
            <w:r>
              <w:t>12</w:t>
            </w:r>
            <w:r w:rsidRPr="002575C2">
              <w:rPr>
                <w:vertAlign w:val="superscript"/>
              </w:rPr>
              <w:t>TH</w:t>
            </w:r>
            <w:r>
              <w:t xml:space="preserve"> sTANDARD</w:t>
            </w:r>
            <w:r w:rsidRPr="00CF1A49">
              <w:t xml:space="preserve">, </w:t>
            </w:r>
            <w:r w:rsidRPr="002575C2">
              <w:rPr>
                <w:rStyle w:val="SubtleReference"/>
              </w:rPr>
              <w:t>K.V I.I.T Kharagpur</w:t>
            </w:r>
          </w:p>
          <w:p w14:paraId="1704212B" w14:textId="77777777" w:rsidR="002575C2" w:rsidRDefault="002575C2" w:rsidP="002575C2">
            <w:r>
              <w:t>PERCENTAGE – 73.5%</w:t>
            </w:r>
          </w:p>
          <w:p w14:paraId="14792EB0" w14:textId="77777777" w:rsidR="002575C2" w:rsidRDefault="002575C2" w:rsidP="002575C2"/>
          <w:p w14:paraId="0800D508" w14:textId="77777777" w:rsidR="002575C2" w:rsidRDefault="00DA70E0" w:rsidP="00DA70E0">
            <w:pPr>
              <w:pStyle w:val="Heading3"/>
              <w:outlineLvl w:val="2"/>
            </w:pPr>
            <w:r>
              <w:t>June 2018</w:t>
            </w:r>
          </w:p>
          <w:p w14:paraId="22F94523" w14:textId="77777777" w:rsidR="00DA70E0" w:rsidRDefault="00DA70E0" w:rsidP="00DA70E0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b.Sc in Computer Science, </w:t>
            </w:r>
            <w:r>
              <w:rPr>
                <w:rStyle w:val="SubtleReference"/>
              </w:rPr>
              <w:t>Syamaprasad College,</w:t>
            </w:r>
            <w:r w:rsidRPr="00DA70E0">
              <w:rPr>
                <w:rStyle w:val="SubtleReference"/>
              </w:rPr>
              <w:t xml:space="preserve"> University of calcutta</w:t>
            </w:r>
          </w:p>
          <w:p w14:paraId="4FDE1027" w14:textId="77777777" w:rsidR="00DA70E0" w:rsidRDefault="00DA70E0" w:rsidP="00DA70E0">
            <w:r>
              <w:t>PERCENTAGE</w:t>
            </w:r>
            <w:r w:rsidRPr="00DA70E0">
              <w:t xml:space="preserve"> – 75.5%</w:t>
            </w:r>
          </w:p>
          <w:p w14:paraId="151E8A1A" w14:textId="77777777" w:rsidR="00DA70E0" w:rsidRDefault="00DA70E0" w:rsidP="00DA70E0">
            <w:r>
              <w:t>College Topper</w:t>
            </w:r>
          </w:p>
          <w:p w14:paraId="4FA4CA6E" w14:textId="77777777" w:rsidR="00DA70E0" w:rsidRDefault="00DA70E0" w:rsidP="00DA70E0"/>
          <w:p w14:paraId="7FF6C6A2" w14:textId="77777777" w:rsidR="00DA70E0" w:rsidRDefault="00DA70E0" w:rsidP="00DA70E0">
            <w:pPr>
              <w:pStyle w:val="Heading3"/>
              <w:outlineLvl w:val="2"/>
            </w:pPr>
            <w:r>
              <w:t>July 2020</w:t>
            </w:r>
          </w:p>
          <w:p w14:paraId="392F2B8A" w14:textId="77777777" w:rsidR="00DA70E0" w:rsidRDefault="00DA70E0" w:rsidP="00DA70E0">
            <w:pPr>
              <w:rPr>
                <w:rStyle w:val="SubtleReference"/>
              </w:rPr>
            </w:pPr>
            <w:r w:rsidRPr="00DA70E0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M.Sc. IN Computer Science</w:t>
            </w:r>
            <w:r>
              <w:t xml:space="preserve">, </w:t>
            </w:r>
            <w:r w:rsidRPr="00D105C9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Technology Campus</w:t>
            </w:r>
            <w:r w:rsidRPr="00DA70E0"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  <w:t xml:space="preserve">, </w:t>
            </w:r>
            <w:r w:rsidRPr="00DA70E0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University of calcutta</w:t>
            </w:r>
          </w:p>
          <w:p w14:paraId="61A61C2E" w14:textId="77777777" w:rsidR="00DA70E0" w:rsidRPr="00DA70E0" w:rsidRDefault="00DA70E0" w:rsidP="00DA70E0">
            <w:pPr>
              <w:rPr>
                <w:b/>
                <w:smallCaps/>
              </w:rPr>
            </w:pPr>
            <w:r w:rsidRPr="00DA70E0">
              <w:t>About to be completed</w:t>
            </w:r>
            <w:r>
              <w:rPr>
                <w:b/>
                <w:smallCaps/>
              </w:rPr>
              <w:t>.</w:t>
            </w:r>
          </w:p>
        </w:tc>
      </w:tr>
      <w:tr w:rsidR="002575C2" w:rsidRPr="00CF1A49" w14:paraId="7D2C6943" w14:textId="77777777" w:rsidTr="002575C2">
        <w:tc>
          <w:tcPr>
            <w:tcW w:w="9290" w:type="dxa"/>
            <w:tcMar>
              <w:top w:w="216" w:type="dxa"/>
            </w:tcMar>
          </w:tcPr>
          <w:p w14:paraId="153A6B20" w14:textId="77777777" w:rsidR="002575C2" w:rsidRDefault="002575C2" w:rsidP="002575C2">
            <w:pPr>
              <w:pStyle w:val="Heading3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7630B46B157548B4A069EB04A0C64819"/>
        </w:placeholder>
        <w:temporary/>
        <w:showingPlcHdr/>
        <w15:appearance w15:val="hidden"/>
      </w:sdtPr>
      <w:sdtEndPr/>
      <w:sdtContent>
        <w:p w14:paraId="2BCF29D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C8862CF" w14:textId="77777777" w:rsidTr="00CF1A49">
        <w:tc>
          <w:tcPr>
            <w:tcW w:w="4675" w:type="dxa"/>
          </w:tcPr>
          <w:p w14:paraId="45854312" w14:textId="77777777" w:rsidR="001E3120" w:rsidRPr="006E1507" w:rsidRDefault="00BF4799" w:rsidP="006E1507">
            <w:pPr>
              <w:pStyle w:val="ListBullet"/>
              <w:contextualSpacing w:val="0"/>
            </w:pPr>
            <w:r>
              <w:t>Strong Mathematical skills</w:t>
            </w:r>
          </w:p>
          <w:p w14:paraId="246AF031" w14:textId="77777777" w:rsidR="001F4E6D" w:rsidRDefault="00BF4799" w:rsidP="00BF4799">
            <w:pPr>
              <w:pStyle w:val="ListBullet"/>
              <w:contextualSpacing w:val="0"/>
            </w:pPr>
            <w:r>
              <w:t>Strong Coding skills</w:t>
            </w:r>
          </w:p>
          <w:p w14:paraId="358D5BCC" w14:textId="77777777" w:rsidR="00BF4799" w:rsidRPr="006E1507" w:rsidRDefault="00D105C9" w:rsidP="00BF4799">
            <w:pPr>
              <w:pStyle w:val="ListBullet"/>
              <w:contextualSpacing w:val="0"/>
            </w:pPr>
            <w:r>
              <w:t>Willing to learn</w:t>
            </w:r>
          </w:p>
        </w:tc>
        <w:tc>
          <w:tcPr>
            <w:tcW w:w="4675" w:type="dxa"/>
            <w:tcMar>
              <w:left w:w="360" w:type="dxa"/>
            </w:tcMar>
          </w:tcPr>
          <w:p w14:paraId="0B076C57" w14:textId="77777777" w:rsidR="003A0632" w:rsidRPr="006E1507" w:rsidRDefault="00BF4799" w:rsidP="006E1507">
            <w:pPr>
              <w:pStyle w:val="ListBullet"/>
              <w:contextualSpacing w:val="0"/>
            </w:pPr>
            <w:r>
              <w:t xml:space="preserve">Eager for Research Works </w:t>
            </w:r>
          </w:p>
          <w:p w14:paraId="36D4072B" w14:textId="77777777" w:rsidR="001E3120" w:rsidRPr="006E1507" w:rsidRDefault="00BF4799" w:rsidP="006E1507">
            <w:pPr>
              <w:pStyle w:val="ListBullet"/>
              <w:contextualSpacing w:val="0"/>
            </w:pPr>
            <w:r>
              <w:t>Like to work in a team</w:t>
            </w:r>
          </w:p>
          <w:p w14:paraId="7F23D3FC" w14:textId="77777777" w:rsidR="00BF4799" w:rsidRPr="006E1507" w:rsidRDefault="00BF4799" w:rsidP="00BF4799">
            <w:pPr>
              <w:pStyle w:val="ListBullet"/>
              <w:contextualSpacing w:val="0"/>
            </w:pPr>
            <w:r>
              <w:t>Adaptable</w:t>
            </w:r>
          </w:p>
        </w:tc>
      </w:tr>
    </w:tbl>
    <w:p w14:paraId="37436735" w14:textId="77777777" w:rsidR="00C679E0" w:rsidRDefault="00C679E0">
      <w:pPr>
        <w:pStyle w:val="Heading1"/>
      </w:pPr>
      <w:r>
        <w:t>technological skills</w:t>
      </w:r>
    </w:p>
    <w:p w14:paraId="2FDB2516" w14:textId="4F54A5B5" w:rsidR="00C679E0" w:rsidRPr="00162F52" w:rsidRDefault="00162F52" w:rsidP="00162F52">
      <w:pPr>
        <w:pStyle w:val="Heading3"/>
      </w:pPr>
      <w:r w:rsidRPr="00162F52">
        <w:rPr>
          <w:rFonts w:eastAsiaTheme="minorHAnsi"/>
        </w:rPr>
        <w:t>C, C++, Advanced Java, Python, Discrete Mathematics, Software Engineering, MS SQL, Oracle, Networking And Communication, Html, CSS, PHP, Machine Learning,</w:t>
      </w:r>
      <w:r>
        <w:rPr>
          <w:rFonts w:eastAsiaTheme="minorHAnsi"/>
        </w:rPr>
        <w:t xml:space="preserve"> Neural Networks,</w:t>
      </w:r>
      <w:r w:rsidRPr="00162F52">
        <w:rPr>
          <w:rFonts w:eastAsiaTheme="minorHAnsi"/>
        </w:rPr>
        <w:t xml:space="preserve"> Advanced Computer Architecture, Advanced OS, Data Science, Algorithm, Data Interpretation, Unix, Combinational And Sequential Circuit Design, Assembly Level Language(Microprocessor Programming And Architecture)</w:t>
      </w:r>
      <w:r>
        <w:rPr>
          <w:rFonts w:eastAsiaTheme="minorHAnsi"/>
        </w:rPr>
        <w:t xml:space="preserve">, Automata </w:t>
      </w:r>
      <w:r w:rsidR="004933F7">
        <w:rPr>
          <w:rFonts w:eastAsiaTheme="minorHAnsi"/>
        </w:rPr>
        <w:t>Theory, data mining, dbms.</w:t>
      </w:r>
    </w:p>
    <w:sdt>
      <w:sdtPr>
        <w:alias w:val="Activities:"/>
        <w:tag w:val="Activities:"/>
        <w:id w:val="1223332893"/>
        <w:placeholder>
          <w:docPart w:val="45E78F1F303B46DF99F19877D3C3FC14"/>
        </w:placeholder>
        <w:temporary/>
        <w:showingPlcHdr/>
        <w15:appearance w15:val="hidden"/>
      </w:sdtPr>
      <w:sdtEndPr/>
      <w:sdtContent>
        <w:p w14:paraId="052A85C0" w14:textId="77777777" w:rsidR="00D105C9" w:rsidRDefault="0062312F" w:rsidP="00D105C9">
          <w:pPr>
            <w:pStyle w:val="Heading1"/>
          </w:pPr>
          <w:r w:rsidRPr="00CF1A49">
            <w:t>Activities</w:t>
          </w:r>
        </w:p>
      </w:sdtContent>
    </w:sdt>
    <w:p w14:paraId="4B59D889" w14:textId="77777777" w:rsidR="00D105C9" w:rsidRDefault="00D105C9" w:rsidP="00D105C9">
      <w:pPr>
        <w:pStyle w:val="Heading2"/>
      </w:pPr>
      <w:r>
        <w:t>Project Works:</w:t>
      </w:r>
    </w:p>
    <w:p w14:paraId="50D4EC0A" w14:textId="77777777" w:rsidR="00D105C9" w:rsidRPr="00AF6B75" w:rsidRDefault="007A5A12" w:rsidP="00AF6B75">
      <w:pPr>
        <w:pStyle w:val="ListParagraph"/>
        <w:numPr>
          <w:ilvl w:val="0"/>
          <w:numId w:val="15"/>
        </w:numPr>
        <w:rPr>
          <w:rStyle w:val="SubtleReference"/>
          <w:rFonts w:eastAsiaTheme="majorEastAsia" w:cstheme="majorBidi"/>
          <w:caps/>
          <w:sz w:val="26"/>
          <w:szCs w:val="26"/>
        </w:rPr>
      </w:pPr>
      <w:r w:rsidRPr="00AF6B75">
        <w:rPr>
          <w:rStyle w:val="SubtleReference"/>
          <w:rFonts w:eastAsiaTheme="majorEastAsia" w:cstheme="majorBidi"/>
          <w:caps/>
          <w:sz w:val="26"/>
          <w:szCs w:val="26"/>
        </w:rPr>
        <w:t>Travelling salesman problem</w:t>
      </w:r>
    </w:p>
    <w:p w14:paraId="13702788" w14:textId="77777777" w:rsidR="007A5A12" w:rsidRDefault="00AF6B75" w:rsidP="00AF6B75">
      <w:pPr>
        <w:pStyle w:val="ListBullet"/>
        <w:numPr>
          <w:ilvl w:val="2"/>
          <w:numId w:val="5"/>
        </w:numPr>
      </w:pPr>
      <w:r>
        <w:t>Heuristic</w:t>
      </w:r>
      <w:r w:rsidR="007A5A12">
        <w:t xml:space="preserve"> approach to find the shortest possible route.</w:t>
      </w:r>
    </w:p>
    <w:p w14:paraId="50A95576" w14:textId="77777777" w:rsidR="007A5A12" w:rsidRDefault="00AF6B75" w:rsidP="00AF6B75">
      <w:pPr>
        <w:pStyle w:val="ListBullet"/>
        <w:numPr>
          <w:ilvl w:val="2"/>
          <w:numId w:val="5"/>
        </w:numPr>
      </w:pPr>
      <w:r>
        <w:t>Optimization of NP-H</w:t>
      </w:r>
      <w:r w:rsidR="007A5A12">
        <w:t>ard problem</w:t>
      </w:r>
      <w:r>
        <w:t>.</w:t>
      </w:r>
    </w:p>
    <w:p w14:paraId="0B406D88" w14:textId="77777777" w:rsidR="00AF6B75" w:rsidRDefault="00AF6B75" w:rsidP="00AF6B75">
      <w:pPr>
        <w:pStyle w:val="ListBullet"/>
        <w:numPr>
          <w:ilvl w:val="2"/>
          <w:numId w:val="5"/>
        </w:numPr>
      </w:pPr>
      <w:r>
        <w:t>Use of genetic algorithms.</w:t>
      </w:r>
    </w:p>
    <w:p w14:paraId="41B6AFD5" w14:textId="77777777" w:rsidR="00C679E0" w:rsidRDefault="00C679E0" w:rsidP="00C679E0">
      <w:pPr>
        <w:pStyle w:val="ListBullet"/>
        <w:numPr>
          <w:ilvl w:val="0"/>
          <w:numId w:val="0"/>
        </w:numPr>
        <w:ind w:left="1080"/>
      </w:pPr>
    </w:p>
    <w:p w14:paraId="1884456A" w14:textId="77777777" w:rsidR="007A5A12" w:rsidRPr="00C679E0" w:rsidRDefault="00AF6B75" w:rsidP="00C679E0">
      <w:pPr>
        <w:pStyle w:val="ListParagraph"/>
        <w:numPr>
          <w:ilvl w:val="0"/>
          <w:numId w:val="15"/>
        </w:numPr>
        <w:rPr>
          <w:rStyle w:val="SubtleReference"/>
          <w:rFonts w:eastAsiaTheme="majorEastAsia" w:cstheme="majorBidi"/>
          <w:caps/>
          <w:sz w:val="26"/>
          <w:szCs w:val="26"/>
        </w:rPr>
      </w:pPr>
      <w:r w:rsidRPr="00C679E0">
        <w:rPr>
          <w:rStyle w:val="SubtleReference"/>
          <w:rFonts w:eastAsiaTheme="majorEastAsia" w:cstheme="majorBidi"/>
          <w:caps/>
          <w:sz w:val="26"/>
          <w:szCs w:val="26"/>
        </w:rPr>
        <w:t>influence maximisation as an optimisation problem</w:t>
      </w:r>
    </w:p>
    <w:p w14:paraId="2567AE7A" w14:textId="24880666" w:rsidR="00AF6B75" w:rsidRDefault="00D35F62" w:rsidP="00C679E0">
      <w:pPr>
        <w:pStyle w:val="ListBullet"/>
        <w:numPr>
          <w:ilvl w:val="2"/>
          <w:numId w:val="5"/>
        </w:numPr>
      </w:pPr>
      <w:r>
        <w:t>C</w:t>
      </w:r>
      <w:r w:rsidR="00AF6B75">
        <w:t>onsidered diffusion models of influence using machine learning.</w:t>
      </w:r>
    </w:p>
    <w:p w14:paraId="159D564A" w14:textId="1284E5B7" w:rsidR="00AF6B75" w:rsidRDefault="00D35F62" w:rsidP="00C679E0">
      <w:pPr>
        <w:pStyle w:val="ListBullet"/>
        <w:numPr>
          <w:ilvl w:val="2"/>
          <w:numId w:val="5"/>
        </w:numPr>
      </w:pPr>
      <w:r>
        <w:t>Utilization</w:t>
      </w:r>
      <w:r w:rsidR="00AF6B75">
        <w:t xml:space="preserve"> in viral marketing decisions.</w:t>
      </w:r>
    </w:p>
    <w:p w14:paraId="500411CD" w14:textId="77777777" w:rsidR="00AF6B75" w:rsidRDefault="00AF6B75" w:rsidP="00C679E0">
      <w:pPr>
        <w:pStyle w:val="ListBullet"/>
        <w:numPr>
          <w:ilvl w:val="2"/>
          <w:numId w:val="5"/>
        </w:numPr>
      </w:pPr>
      <w:r>
        <w:t>modelling influence diffusion in twitter (big-data analysis)</w:t>
      </w:r>
    </w:p>
    <w:p w14:paraId="472BB2CC" w14:textId="77777777" w:rsidR="00A02059" w:rsidRDefault="00A02059" w:rsidP="00A02059">
      <w:pPr>
        <w:pStyle w:val="ListBullet"/>
        <w:numPr>
          <w:ilvl w:val="0"/>
          <w:numId w:val="0"/>
        </w:numPr>
        <w:ind w:left="1080"/>
      </w:pPr>
    </w:p>
    <w:p w14:paraId="72772754" w14:textId="77777777" w:rsidR="00162F52" w:rsidRPr="00C679E0" w:rsidRDefault="00162F52" w:rsidP="00A02059">
      <w:pPr>
        <w:pStyle w:val="ListParagraph"/>
        <w:numPr>
          <w:ilvl w:val="0"/>
          <w:numId w:val="15"/>
        </w:numPr>
        <w:rPr>
          <w:rStyle w:val="SubtleReference"/>
          <w:rFonts w:eastAsiaTheme="majorEastAsia" w:cstheme="majorBidi"/>
          <w:caps/>
          <w:sz w:val="26"/>
          <w:szCs w:val="26"/>
        </w:rPr>
      </w:pPr>
      <w:r w:rsidRPr="00C679E0">
        <w:rPr>
          <w:rStyle w:val="SubtleReference"/>
          <w:rFonts w:eastAsiaTheme="majorEastAsia" w:cstheme="majorBidi"/>
          <w:caps/>
          <w:sz w:val="26"/>
          <w:szCs w:val="26"/>
        </w:rPr>
        <w:t>DEveloping web based application</w:t>
      </w:r>
    </w:p>
    <w:p w14:paraId="602CBEF2" w14:textId="77777777" w:rsidR="00162F52" w:rsidRDefault="00162F52" w:rsidP="00162F52">
      <w:pPr>
        <w:pStyle w:val="ListBullet"/>
        <w:numPr>
          <w:ilvl w:val="2"/>
          <w:numId w:val="5"/>
        </w:numPr>
      </w:pPr>
      <w:r>
        <w:t>Using PHP to build a full scale heath management application from scratch both frontend and backend.</w:t>
      </w:r>
    </w:p>
    <w:p w14:paraId="2FA62674" w14:textId="77777777" w:rsidR="00A02059" w:rsidRDefault="00A02059" w:rsidP="00A02059">
      <w:pPr>
        <w:pStyle w:val="ListBullet"/>
        <w:numPr>
          <w:ilvl w:val="0"/>
          <w:numId w:val="0"/>
        </w:numPr>
        <w:ind w:left="1080"/>
      </w:pPr>
    </w:p>
    <w:p w14:paraId="141DF022" w14:textId="77777777" w:rsidR="00162F52" w:rsidRPr="00A02059" w:rsidRDefault="00162F52" w:rsidP="00A02059">
      <w:pPr>
        <w:pStyle w:val="ListParagraph"/>
        <w:numPr>
          <w:ilvl w:val="0"/>
          <w:numId w:val="15"/>
        </w:numPr>
        <w:rPr>
          <w:rStyle w:val="SubtleReference"/>
          <w:rFonts w:eastAsiaTheme="majorEastAsia" w:cstheme="majorBidi"/>
          <w:caps/>
          <w:sz w:val="26"/>
          <w:szCs w:val="26"/>
        </w:rPr>
      </w:pPr>
      <w:r w:rsidRPr="00A02059">
        <w:rPr>
          <w:rStyle w:val="SubtleReference"/>
          <w:rFonts w:eastAsiaTheme="majorEastAsia" w:cstheme="majorBidi"/>
          <w:caps/>
          <w:sz w:val="26"/>
          <w:szCs w:val="26"/>
        </w:rPr>
        <w:t>Microprogrammed processor design</w:t>
      </w:r>
    </w:p>
    <w:p w14:paraId="5B920079" w14:textId="77777777" w:rsidR="00162F52" w:rsidRDefault="00162F52" w:rsidP="00162F52">
      <w:pPr>
        <w:pStyle w:val="ListBullet"/>
        <w:numPr>
          <w:ilvl w:val="2"/>
          <w:numId w:val="5"/>
        </w:numPr>
      </w:pPr>
      <w:r>
        <w:t xml:space="preserve">Built </w:t>
      </w:r>
      <w:r w:rsidR="00A02059">
        <w:t>a sequential clock using microprocessor programming and working with peripherals.</w:t>
      </w:r>
    </w:p>
    <w:p w14:paraId="0B28FDAC" w14:textId="77777777" w:rsidR="00162F52" w:rsidRDefault="00162F52" w:rsidP="00162F52">
      <w:pPr>
        <w:pStyle w:val="ListBullet"/>
        <w:numPr>
          <w:ilvl w:val="0"/>
          <w:numId w:val="0"/>
        </w:numPr>
        <w:ind w:left="720"/>
      </w:pPr>
    </w:p>
    <w:p w14:paraId="424BE0FA" w14:textId="5A7F8248" w:rsidR="004933F7" w:rsidRDefault="004933F7">
      <w:pPr>
        <w:pStyle w:val="Heading1"/>
      </w:pPr>
      <w:r>
        <w:t>Achievements</w:t>
      </w:r>
    </w:p>
    <w:p w14:paraId="708024E1" w14:textId="012D1A30" w:rsidR="004933F7" w:rsidRDefault="004933F7" w:rsidP="004933F7">
      <w:pPr>
        <w:pStyle w:val="Heading2"/>
      </w:pPr>
      <w:r>
        <w:t>placed 2</w:t>
      </w:r>
      <w:r w:rsidRPr="004933F7">
        <w:rPr>
          <w:vertAlign w:val="superscript"/>
        </w:rPr>
        <w:t>nd</w:t>
      </w:r>
      <w:r>
        <w:t xml:space="preserve"> in the all india inter college academic meet organized by foset (forum of scientists, engineers and technologists)</w:t>
      </w:r>
      <w:r w:rsidR="00AF4706">
        <w:t xml:space="preserve"> for travelling salesman problem project.</w:t>
      </w:r>
    </w:p>
    <w:p w14:paraId="31B02404" w14:textId="77777777" w:rsidR="00AF4706" w:rsidRDefault="00AF4706" w:rsidP="004933F7">
      <w:pPr>
        <w:pStyle w:val="Heading2"/>
      </w:pPr>
    </w:p>
    <w:p w14:paraId="2B5B1F03" w14:textId="21BED7E6" w:rsidR="004933F7" w:rsidRDefault="004933F7" w:rsidP="004933F7">
      <w:pPr>
        <w:pStyle w:val="Heading2"/>
      </w:pPr>
      <w:r>
        <w:t>placed 2</w:t>
      </w:r>
      <w:r w:rsidRPr="004933F7">
        <w:rPr>
          <w:vertAlign w:val="superscript"/>
        </w:rPr>
        <w:t>nd</w:t>
      </w:r>
      <w:r>
        <w:t xml:space="preserve"> in all india state level dancing compet</w:t>
      </w:r>
      <w:r w:rsidR="00AF4706">
        <w:t>i</w:t>
      </w:r>
      <w:r>
        <w:t xml:space="preserve">tion in </w:t>
      </w:r>
      <w:r w:rsidR="00AF4706">
        <w:t>kat</w:t>
      </w:r>
      <w:r>
        <w:t>hak</w:t>
      </w:r>
      <w:r w:rsidR="00AF4706">
        <w:t>.</w:t>
      </w:r>
    </w:p>
    <w:p w14:paraId="79F9CB76" w14:textId="77777777" w:rsidR="00AF4706" w:rsidRDefault="00AF4706" w:rsidP="004933F7">
      <w:pPr>
        <w:pStyle w:val="Heading2"/>
      </w:pPr>
    </w:p>
    <w:p w14:paraId="59879CD5" w14:textId="6CCB517B" w:rsidR="004933F7" w:rsidRDefault="004933F7" w:rsidP="004933F7">
      <w:pPr>
        <w:pStyle w:val="Heading2"/>
      </w:pPr>
      <w:r>
        <w:t xml:space="preserve">gold medalist in drawing </w:t>
      </w:r>
      <w:r w:rsidR="00AF4706">
        <w:t>from fine arts academy for 3 times in a row.</w:t>
      </w:r>
    </w:p>
    <w:p w14:paraId="48602159" w14:textId="12005202" w:rsidR="00D35F62" w:rsidRDefault="00D35F62" w:rsidP="004933F7">
      <w:pPr>
        <w:pStyle w:val="Heading2"/>
      </w:pPr>
    </w:p>
    <w:p w14:paraId="52A65C22" w14:textId="379340E4" w:rsidR="00D35F62" w:rsidRDefault="00D35F62">
      <w:pPr>
        <w:pStyle w:val="Heading1"/>
      </w:pPr>
    </w:p>
    <w:p w14:paraId="272D38AE" w14:textId="04F40A80" w:rsidR="00D35F62" w:rsidRDefault="00D35F62">
      <w:pPr>
        <w:pStyle w:val="Heading1"/>
      </w:pPr>
    </w:p>
    <w:p w14:paraId="21439044" w14:textId="578B80BC" w:rsidR="00D35F62" w:rsidRDefault="00D35F62">
      <w:pPr>
        <w:pStyle w:val="Heading1"/>
      </w:pPr>
    </w:p>
    <w:p w14:paraId="1DD69C51" w14:textId="073EEE4E" w:rsidR="00D35F62" w:rsidRDefault="00D35F62">
      <w:pPr>
        <w:pStyle w:val="Heading1"/>
      </w:pPr>
    </w:p>
    <w:p w14:paraId="1448EB7F" w14:textId="768DEC83" w:rsidR="00D35F62" w:rsidRDefault="00D35F62">
      <w:pPr>
        <w:pStyle w:val="Heading1"/>
      </w:pPr>
    </w:p>
    <w:p w14:paraId="3DB75C98" w14:textId="57DB0F36" w:rsidR="00D35F62" w:rsidRDefault="00D35F62">
      <w:pPr>
        <w:pStyle w:val="Heading1"/>
      </w:pPr>
    </w:p>
    <w:p w14:paraId="09E368BB" w14:textId="32867598" w:rsidR="00D35F62" w:rsidRDefault="00D35F62">
      <w:pPr>
        <w:pStyle w:val="Heading1"/>
      </w:pPr>
    </w:p>
    <w:p w14:paraId="6B5A18FD" w14:textId="2E059617" w:rsidR="00D35F62" w:rsidRPr="00D35F62" w:rsidRDefault="00D35F62" w:rsidP="00D35F62">
      <w:pPr>
        <w:pStyle w:val="Heading1"/>
        <w:jc w:val="center"/>
        <w:rPr>
          <w:sz w:val="40"/>
          <w:szCs w:val="40"/>
        </w:rPr>
      </w:pPr>
      <w:bookmarkStart w:id="0" w:name="_GoBack"/>
      <w:bookmarkEnd w:id="0"/>
      <w:r w:rsidRPr="00D35F62">
        <w:rPr>
          <w:sz w:val="40"/>
          <w:szCs w:val="40"/>
        </w:rPr>
        <w:t>END OF THE DOCUMENT</w:t>
      </w:r>
    </w:p>
    <w:sectPr w:rsidR="00D35F62" w:rsidRPr="00D35F62" w:rsidSect="00D105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54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F236D" w14:textId="77777777" w:rsidR="003B5DEC" w:rsidRDefault="003B5DEC" w:rsidP="0068194B">
      <w:r>
        <w:separator/>
      </w:r>
    </w:p>
    <w:p w14:paraId="45DF1006" w14:textId="77777777" w:rsidR="003B5DEC" w:rsidRDefault="003B5DEC"/>
    <w:p w14:paraId="197680BC" w14:textId="77777777" w:rsidR="003B5DEC" w:rsidRDefault="003B5DEC"/>
  </w:endnote>
  <w:endnote w:type="continuationSeparator" w:id="0">
    <w:p w14:paraId="08DDF01C" w14:textId="77777777" w:rsidR="003B5DEC" w:rsidRDefault="003B5DEC" w:rsidP="0068194B">
      <w:r>
        <w:continuationSeparator/>
      </w:r>
    </w:p>
    <w:p w14:paraId="45510A69" w14:textId="77777777" w:rsidR="003B5DEC" w:rsidRDefault="003B5DEC"/>
    <w:p w14:paraId="51092660" w14:textId="77777777" w:rsidR="003B5DEC" w:rsidRDefault="003B5D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95249" w14:textId="77777777" w:rsidR="00D35F62" w:rsidRDefault="00D35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3E294" w14:textId="4895D28D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F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ADF9D" w14:textId="77777777" w:rsidR="00D35F62" w:rsidRDefault="00D35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D45E1" w14:textId="77777777" w:rsidR="003B5DEC" w:rsidRDefault="003B5DEC" w:rsidP="0068194B">
      <w:r>
        <w:separator/>
      </w:r>
    </w:p>
    <w:p w14:paraId="773EBA2D" w14:textId="77777777" w:rsidR="003B5DEC" w:rsidRDefault="003B5DEC"/>
    <w:p w14:paraId="3C7950DA" w14:textId="77777777" w:rsidR="003B5DEC" w:rsidRDefault="003B5DEC"/>
  </w:footnote>
  <w:footnote w:type="continuationSeparator" w:id="0">
    <w:p w14:paraId="74DC6C03" w14:textId="77777777" w:rsidR="003B5DEC" w:rsidRDefault="003B5DEC" w:rsidP="0068194B">
      <w:r>
        <w:continuationSeparator/>
      </w:r>
    </w:p>
    <w:p w14:paraId="4728A10E" w14:textId="77777777" w:rsidR="003B5DEC" w:rsidRDefault="003B5DEC"/>
    <w:p w14:paraId="7CB77A90" w14:textId="77777777" w:rsidR="003B5DEC" w:rsidRDefault="003B5D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5D1EA" w14:textId="77777777" w:rsidR="00D35F62" w:rsidRDefault="00D35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08B5F" w14:textId="77777777" w:rsidR="00D35F62" w:rsidRDefault="00D35F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9990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1D3DD" wp14:editId="26A971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8261F5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2469A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51C014B"/>
    <w:multiLevelType w:val="hybridMultilevel"/>
    <w:tmpl w:val="A234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531BD"/>
    <w:multiLevelType w:val="hybridMultilevel"/>
    <w:tmpl w:val="BB404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BA75D9E"/>
    <w:multiLevelType w:val="hybridMultilevel"/>
    <w:tmpl w:val="8834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271DE"/>
    <w:multiLevelType w:val="hybridMultilevel"/>
    <w:tmpl w:val="3AA4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0"/>
  </w:num>
  <w:num w:numId="17">
    <w:abstractNumId w:val="10"/>
  </w:num>
  <w:num w:numId="18">
    <w:abstractNumId w:val="10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2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2F52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75C2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5DEC"/>
    <w:rsid w:val="003D380F"/>
    <w:rsid w:val="003E160D"/>
    <w:rsid w:val="003F1D5F"/>
    <w:rsid w:val="003F600B"/>
    <w:rsid w:val="00405128"/>
    <w:rsid w:val="00406CFF"/>
    <w:rsid w:val="00416B25"/>
    <w:rsid w:val="00420592"/>
    <w:rsid w:val="00425A7E"/>
    <w:rsid w:val="004319E0"/>
    <w:rsid w:val="00437E8C"/>
    <w:rsid w:val="00440225"/>
    <w:rsid w:val="004726BC"/>
    <w:rsid w:val="00474105"/>
    <w:rsid w:val="00480E6E"/>
    <w:rsid w:val="00486277"/>
    <w:rsid w:val="004933F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6122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145D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5A12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2F6A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205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4706"/>
    <w:rsid w:val="00AF6B75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4799"/>
    <w:rsid w:val="00BF61AC"/>
    <w:rsid w:val="00C47FA6"/>
    <w:rsid w:val="00C57FC6"/>
    <w:rsid w:val="00C66A7D"/>
    <w:rsid w:val="00C679E0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05C9"/>
    <w:rsid w:val="00D243A9"/>
    <w:rsid w:val="00D305E5"/>
    <w:rsid w:val="00D35F62"/>
    <w:rsid w:val="00D37CD3"/>
    <w:rsid w:val="00D66A52"/>
    <w:rsid w:val="00D66EFA"/>
    <w:rsid w:val="00D72A2D"/>
    <w:rsid w:val="00D9521A"/>
    <w:rsid w:val="00DA3914"/>
    <w:rsid w:val="00DA59AA"/>
    <w:rsid w:val="00DA70E0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2DBC"/>
    <w:rsid w:val="00E362DB"/>
    <w:rsid w:val="00E5632B"/>
    <w:rsid w:val="00E5670D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84F93"/>
  <w15:chartTrackingRefBased/>
  <w15:docId w15:val="{9BC49BE5-EB2D-49FD-A23B-D088A17A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13875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CEE23680334CEAAF34807D88E0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916B9-FCCD-467F-9F88-5364A472945E}"/>
      </w:docPartPr>
      <w:docPartBody>
        <w:p w:rsidR="000341F5" w:rsidRDefault="000341F5">
          <w:pPr>
            <w:pStyle w:val="3DCEE23680334CEAAF34807D88E0F093"/>
          </w:pPr>
          <w:r w:rsidRPr="00CF1A49">
            <w:t>·</w:t>
          </w:r>
        </w:p>
      </w:docPartBody>
    </w:docPart>
    <w:docPart>
      <w:docPartPr>
        <w:name w:val="55F899E369174AD79CB2B5285B7CA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B54C7-1057-48D4-AA8E-E3068B7A37B1}"/>
      </w:docPartPr>
      <w:docPartBody>
        <w:p w:rsidR="000341F5" w:rsidRDefault="000341F5">
          <w:pPr>
            <w:pStyle w:val="55F899E369174AD79CB2B5285B7CAFEA"/>
          </w:pPr>
          <w:r w:rsidRPr="00CF1A49">
            <w:t>·</w:t>
          </w:r>
        </w:p>
      </w:docPartBody>
    </w:docPart>
    <w:docPart>
      <w:docPartPr>
        <w:name w:val="5D6C0A6028504FFC892F89A78794C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95972-5634-4620-8C82-702A4109213E}"/>
      </w:docPartPr>
      <w:docPartBody>
        <w:p w:rsidR="000341F5" w:rsidRDefault="000341F5">
          <w:pPr>
            <w:pStyle w:val="5D6C0A6028504FFC892F89A78794CE7A"/>
          </w:pPr>
          <w:r w:rsidRPr="00CF1A49">
            <w:t>Education</w:t>
          </w:r>
        </w:p>
      </w:docPartBody>
    </w:docPart>
    <w:docPart>
      <w:docPartPr>
        <w:name w:val="7630B46B157548B4A069EB04A0C6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44F6C-44E3-4E4C-8B2B-9FB5226075F4}"/>
      </w:docPartPr>
      <w:docPartBody>
        <w:p w:rsidR="000341F5" w:rsidRDefault="000341F5">
          <w:pPr>
            <w:pStyle w:val="7630B46B157548B4A069EB04A0C64819"/>
          </w:pPr>
          <w:r w:rsidRPr="00CF1A49">
            <w:t>Skills</w:t>
          </w:r>
        </w:p>
      </w:docPartBody>
    </w:docPart>
    <w:docPart>
      <w:docPartPr>
        <w:name w:val="45E78F1F303B46DF99F19877D3C3F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0EA15-4191-4D8C-8F45-5706FB678372}"/>
      </w:docPartPr>
      <w:docPartBody>
        <w:p w:rsidR="000341F5" w:rsidRDefault="000341F5">
          <w:pPr>
            <w:pStyle w:val="45E78F1F303B46DF99F19877D3C3FC1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F5"/>
    <w:rsid w:val="000341F5"/>
    <w:rsid w:val="0011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B600EC1D848AC97709F0A9BDDB763">
    <w:name w:val="B85B600EC1D848AC97709F0A9BDDB76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5625616CA8C491CBDD749CC0BBBA37D">
    <w:name w:val="75625616CA8C491CBDD749CC0BBBA37D"/>
  </w:style>
  <w:style w:type="paragraph" w:customStyle="1" w:styleId="9CFA85B28FD74006ABCB20660BEAB6DF">
    <w:name w:val="9CFA85B28FD74006ABCB20660BEAB6DF"/>
  </w:style>
  <w:style w:type="paragraph" w:customStyle="1" w:styleId="3DCEE23680334CEAAF34807D88E0F093">
    <w:name w:val="3DCEE23680334CEAAF34807D88E0F093"/>
  </w:style>
  <w:style w:type="paragraph" w:customStyle="1" w:styleId="0F314DFDF27341A19A5C74D820DCA10E">
    <w:name w:val="0F314DFDF27341A19A5C74D820DCA10E"/>
  </w:style>
  <w:style w:type="paragraph" w:customStyle="1" w:styleId="3B190D54134D463D90CBE83E09713DB0">
    <w:name w:val="3B190D54134D463D90CBE83E09713DB0"/>
  </w:style>
  <w:style w:type="paragraph" w:customStyle="1" w:styleId="55F899E369174AD79CB2B5285B7CAFEA">
    <w:name w:val="55F899E369174AD79CB2B5285B7CAFEA"/>
  </w:style>
  <w:style w:type="paragraph" w:customStyle="1" w:styleId="55AC8506D6C740109B2F0AA6706E0024">
    <w:name w:val="55AC8506D6C740109B2F0AA6706E0024"/>
  </w:style>
  <w:style w:type="paragraph" w:customStyle="1" w:styleId="7A688D6540FA49CE9F7F9A476FBECEAB">
    <w:name w:val="7A688D6540FA49CE9F7F9A476FBECEAB"/>
  </w:style>
  <w:style w:type="paragraph" w:customStyle="1" w:styleId="DDC7BBE711944A4C9322B9CF5A33CB3B">
    <w:name w:val="DDC7BBE711944A4C9322B9CF5A33CB3B"/>
  </w:style>
  <w:style w:type="paragraph" w:customStyle="1" w:styleId="227BD119AC4C43008E293DF3FE309225">
    <w:name w:val="227BD119AC4C43008E293DF3FE309225"/>
  </w:style>
  <w:style w:type="paragraph" w:customStyle="1" w:styleId="A84FDA35FB104B9D8EC2B4F103DA326A">
    <w:name w:val="A84FDA35FB104B9D8EC2B4F103DA326A"/>
  </w:style>
  <w:style w:type="paragraph" w:customStyle="1" w:styleId="AF9928F798D242C984BF4F62380EFE4A">
    <w:name w:val="AF9928F798D242C984BF4F62380EFE4A"/>
  </w:style>
  <w:style w:type="paragraph" w:customStyle="1" w:styleId="5784B962D0534ACFB6EFD3A8D74B942D">
    <w:name w:val="5784B962D0534ACFB6EFD3A8D74B942D"/>
  </w:style>
  <w:style w:type="paragraph" w:customStyle="1" w:styleId="165BF04701B9413DBAFDF4DD3B5E6B49">
    <w:name w:val="165BF04701B9413DBAFDF4DD3B5E6B4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4980D67074F402EB27AC22FF7FFC6A2">
    <w:name w:val="A4980D67074F402EB27AC22FF7FFC6A2"/>
  </w:style>
  <w:style w:type="paragraph" w:customStyle="1" w:styleId="6889AFC9E80C43C3A1B843B7ADAD8713">
    <w:name w:val="6889AFC9E80C43C3A1B843B7ADAD8713"/>
  </w:style>
  <w:style w:type="paragraph" w:customStyle="1" w:styleId="187222C5E4BF4CF68A3D9E051EF9558E">
    <w:name w:val="187222C5E4BF4CF68A3D9E051EF9558E"/>
  </w:style>
  <w:style w:type="paragraph" w:customStyle="1" w:styleId="E5616A852D7F45C295FA677C58823432">
    <w:name w:val="E5616A852D7F45C295FA677C58823432"/>
  </w:style>
  <w:style w:type="paragraph" w:customStyle="1" w:styleId="B8FD334B00AD42BA83490BE86AC4793B">
    <w:name w:val="B8FD334B00AD42BA83490BE86AC4793B"/>
  </w:style>
  <w:style w:type="paragraph" w:customStyle="1" w:styleId="BBD8AA98BC924C3B86C70902C0CCFBE9">
    <w:name w:val="BBD8AA98BC924C3B86C70902C0CCFBE9"/>
  </w:style>
  <w:style w:type="paragraph" w:customStyle="1" w:styleId="1BAB6061057940FE99DAF08610434F85">
    <w:name w:val="1BAB6061057940FE99DAF08610434F85"/>
  </w:style>
  <w:style w:type="paragraph" w:customStyle="1" w:styleId="5D6C0A6028504FFC892F89A78794CE7A">
    <w:name w:val="5D6C0A6028504FFC892F89A78794CE7A"/>
  </w:style>
  <w:style w:type="paragraph" w:customStyle="1" w:styleId="314870FFF70E49EFBCA33A67B03A029B">
    <w:name w:val="314870FFF70E49EFBCA33A67B03A029B"/>
  </w:style>
  <w:style w:type="paragraph" w:customStyle="1" w:styleId="DD01E8184DA14B98B559183E390C6FA0">
    <w:name w:val="DD01E8184DA14B98B559183E390C6FA0"/>
  </w:style>
  <w:style w:type="paragraph" w:customStyle="1" w:styleId="82934AC94E224EE190B3DE25F81BD8B2">
    <w:name w:val="82934AC94E224EE190B3DE25F81BD8B2"/>
  </w:style>
  <w:style w:type="paragraph" w:customStyle="1" w:styleId="EFB1DD93301849FF8AD96661E88CB1C1">
    <w:name w:val="EFB1DD93301849FF8AD96661E88CB1C1"/>
  </w:style>
  <w:style w:type="paragraph" w:customStyle="1" w:styleId="2D904B049E5B4CBDB68B2A84E8C33E4B">
    <w:name w:val="2D904B049E5B4CBDB68B2A84E8C33E4B"/>
  </w:style>
  <w:style w:type="paragraph" w:customStyle="1" w:styleId="B46284D91942471EB0E5E52DDEAD98BE">
    <w:name w:val="B46284D91942471EB0E5E52DDEAD98BE"/>
  </w:style>
  <w:style w:type="paragraph" w:customStyle="1" w:styleId="82704EE234134C5D9CFC8DB28BD9EB56">
    <w:name w:val="82704EE234134C5D9CFC8DB28BD9EB56"/>
  </w:style>
  <w:style w:type="paragraph" w:customStyle="1" w:styleId="5B1E6095C0E54296A6E825D20488BDB5">
    <w:name w:val="5B1E6095C0E54296A6E825D20488BDB5"/>
  </w:style>
  <w:style w:type="paragraph" w:customStyle="1" w:styleId="20BDC376B3944A9D9DE6D70B668AB334">
    <w:name w:val="20BDC376B3944A9D9DE6D70B668AB334"/>
  </w:style>
  <w:style w:type="paragraph" w:customStyle="1" w:styleId="EB4E0B2842F64318A44991A736CF6237">
    <w:name w:val="EB4E0B2842F64318A44991A736CF6237"/>
  </w:style>
  <w:style w:type="paragraph" w:customStyle="1" w:styleId="7630B46B157548B4A069EB04A0C64819">
    <w:name w:val="7630B46B157548B4A069EB04A0C64819"/>
  </w:style>
  <w:style w:type="paragraph" w:customStyle="1" w:styleId="135580E4BB224B0C897C5093A1C2196A">
    <w:name w:val="135580E4BB224B0C897C5093A1C2196A"/>
  </w:style>
  <w:style w:type="paragraph" w:customStyle="1" w:styleId="436DFA6E5D214C2E836A2E91C002ED9F">
    <w:name w:val="436DFA6E5D214C2E836A2E91C002ED9F"/>
  </w:style>
  <w:style w:type="paragraph" w:customStyle="1" w:styleId="A7281E1FBE1546B1BDE692726FFFF685">
    <w:name w:val="A7281E1FBE1546B1BDE692726FFFF685"/>
  </w:style>
  <w:style w:type="paragraph" w:customStyle="1" w:styleId="13D06F288EE743F8995E35E1D2FAE383">
    <w:name w:val="13D06F288EE743F8995E35E1D2FAE383"/>
  </w:style>
  <w:style w:type="paragraph" w:customStyle="1" w:styleId="A9E5F7AC798F4F19A33420CEB9071F89">
    <w:name w:val="A9E5F7AC798F4F19A33420CEB9071F89"/>
  </w:style>
  <w:style w:type="paragraph" w:customStyle="1" w:styleId="45E78F1F303B46DF99F19877D3C3FC14">
    <w:name w:val="45E78F1F303B46DF99F19877D3C3FC14"/>
  </w:style>
  <w:style w:type="paragraph" w:customStyle="1" w:styleId="EDD169809B76497B97BB25A3C0AAA71F">
    <w:name w:val="EDD169809B76497B97BB25A3C0AAA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DCF3BB9C5CA4AAEA426F8F7183F05" ma:contentTypeVersion="11" ma:contentTypeDescription="Create a new document." ma:contentTypeScope="" ma:versionID="7c10c1dfd0ae1723118eacd58994e593">
  <xsd:schema xmlns:xsd="http://www.w3.org/2001/XMLSchema" xmlns:xs="http://www.w3.org/2001/XMLSchema" xmlns:p="http://schemas.microsoft.com/office/2006/metadata/properties" xmlns:ns3="65c40ec6-615d-4a41-b842-4fea704cad9b" xmlns:ns4="865edb32-1897-456f-8371-b2b7ff975cc5" targetNamespace="http://schemas.microsoft.com/office/2006/metadata/properties" ma:root="true" ma:fieldsID="79675fef9bda41e978d0c5ac0f697eee" ns3:_="" ns4:_="">
    <xsd:import namespace="65c40ec6-615d-4a41-b842-4fea704cad9b"/>
    <xsd:import namespace="865edb32-1897-456f-8371-b2b7ff975c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40ec6-615d-4a41-b842-4fea704ca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edb32-1897-456f-8371-b2b7ff975cc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7DD8C6-8336-480E-AA9D-2508584D9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40ec6-615d-4a41-b842-4fea704cad9b"/>
    <ds:schemaRef ds:uri="865edb32-1897-456f-8371-b2b7ff975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F794C9-A817-457B-BE30-297449BDB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3F0204-66B7-44D0-B5B8-2A96A77A4D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161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</dc:creator>
  <cp:keywords/>
  <dc:description/>
  <cp:lastModifiedBy>Saha, Saikat (Cognizant)</cp:lastModifiedBy>
  <cp:revision>8</cp:revision>
  <dcterms:created xsi:type="dcterms:W3CDTF">2020-07-04T05:28:00Z</dcterms:created>
  <dcterms:modified xsi:type="dcterms:W3CDTF">2020-09-25T03:54:00Z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0x0101003ACDCF3BB9C5CA4AAEA426F8F7183F05</vt:lpwstr>
  </property>
</Properties>
</file>